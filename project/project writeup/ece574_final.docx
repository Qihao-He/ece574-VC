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4A73AF" w14:paraId="63C130DF" w14:textId="77777777">
        <w:trPr>
          <w:trHeight w:val="2430"/>
        </w:trPr>
        <w:tc>
          <w:tcPr>
            <w:tcW w:w="9350" w:type="dxa"/>
            <w:vAlign w:val="bottom"/>
          </w:tcPr>
          <w:sdt>
            <w:sdtPr>
              <w:alias w:val="Title"/>
              <w:tag w:val=""/>
              <w:id w:val="-1457634406"/>
              <w:placeholder>
                <w:docPart w:val="60B36AE1EF786742B39DDF17F41157BC"/>
              </w:placeholder>
              <w:dataBinding w:prefixMappings="xmlns:ns0='http://purl.org/dc/elements/1.1/' xmlns:ns1='http://schemas.openxmlformats.org/package/2006/metadata/core-properties' " w:xpath="/ns1:coreProperties[1]/ns0:title[1]" w:storeItemID="{6C3C8BC8-F283-45AE-878A-BAB7291924A1}"/>
              <w:text/>
            </w:sdtPr>
            <w:sdtEndPr/>
            <w:sdtContent>
              <w:p w14:paraId="5C487BC6" w14:textId="49ADD83C" w:rsidR="004A73AF" w:rsidRDefault="006C2DCB" w:rsidP="00C476E8">
                <w:pPr>
                  <w:pStyle w:val="Title"/>
                </w:pPr>
                <w:r>
                  <w:t>ECE574 Final Project</w:t>
                </w:r>
                <w:r w:rsidR="008506EA">
                  <w:t>-</w:t>
                </w:r>
                <w:r>
                  <w:t>Calculate PI Benchmark</w:t>
                </w:r>
              </w:p>
            </w:sdtContent>
          </w:sdt>
        </w:tc>
      </w:tr>
      <w:tr w:rsidR="004A73AF" w14:paraId="67BFE757" w14:textId="77777777">
        <w:trPr>
          <w:trHeight w:val="6705"/>
        </w:trPr>
        <w:tc>
          <w:tcPr>
            <w:tcW w:w="9350" w:type="dxa"/>
            <w:vAlign w:val="bottom"/>
          </w:tcPr>
          <w:p w14:paraId="057CC1F8" w14:textId="77777777" w:rsidR="004A73AF" w:rsidRDefault="00F824B0">
            <w:pPr>
              <w:pStyle w:val="Heading3"/>
            </w:pPr>
            <w:sdt>
              <w:sdtPr>
                <w:alias w:val="Your Name"/>
                <w:tag w:val=""/>
                <w:id w:val="691496539"/>
                <w:placeholder>
                  <w:docPart w:val="8A202959D3799647A8922138C8324C05"/>
                </w:placeholder>
                <w:dataBinding w:prefixMappings="xmlns:ns0='http://purl.org/dc/elements/1.1/' xmlns:ns1='http://schemas.openxmlformats.org/package/2006/metadata/core-properties' " w:xpath="/ns1:coreProperties[1]/ns0:creator[1]" w:storeItemID="{6C3C8BC8-F283-45AE-878A-BAB7291924A1}"/>
                <w:text/>
              </w:sdtPr>
              <w:sdtEndPr/>
              <w:sdtContent>
                <w:r w:rsidR="00BC2992">
                  <w:t>HeQihao</w:t>
                </w:r>
              </w:sdtContent>
            </w:sdt>
          </w:p>
          <w:p w14:paraId="1E29EA3D" w14:textId="02F662C9" w:rsidR="004A73AF" w:rsidRDefault="00BD62FA">
            <w:pPr>
              <w:pStyle w:val="Heading3"/>
            </w:pPr>
            <w:r>
              <w:t>ECE574</w:t>
            </w:r>
          </w:p>
          <w:p w14:paraId="490BE0E7" w14:textId="4C9E09DD" w:rsidR="004A73AF" w:rsidRDefault="00F824B0">
            <w:pPr>
              <w:pStyle w:val="Heading3"/>
            </w:pPr>
            <w:sdt>
              <w:sdtPr>
                <w:id w:val="1657335012"/>
                <w:placeholder>
                  <w:docPart w:val="584C22CDD5EB1341B7FA987784EBE57C"/>
                </w:placeholder>
                <w:date w:fullDate="2017-04-06T00:00:00Z">
                  <w:dateFormat w:val="MMMM d, yyyy"/>
                  <w:lid w:val="en-US"/>
                  <w:storeMappedDataAs w:val="dateTime"/>
                  <w:calendar w:val="gregorian"/>
                </w:date>
              </w:sdtPr>
              <w:sdtEndPr/>
              <w:sdtContent>
                <w:r w:rsidR="00BD62FA">
                  <w:t>April 6, 2017</w:t>
                </w:r>
              </w:sdtContent>
            </w:sdt>
          </w:p>
        </w:tc>
      </w:tr>
    </w:tbl>
    <w:p w14:paraId="481AE440" w14:textId="77777777" w:rsidR="004A73AF" w:rsidRDefault="004A73AF"/>
    <w:p w14:paraId="4AB33774" w14:textId="77777777" w:rsidR="004A73AF" w:rsidRDefault="004A73AF">
      <w:pPr>
        <w:sectPr w:rsidR="004A73AF">
          <w:footerReference w:type="first" r:id="rId9"/>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bookmarkStart w:id="0" w:name="_GoBack"/>
      <w:bookmarkEnd w:id="0"/>
    </w:p>
    <w:sdt>
      <w:sdtPr>
        <w:rPr>
          <w:rStyle w:val="Heading1Char"/>
        </w:rPr>
        <w:id w:val="-1860497024"/>
        <w:placeholder>
          <w:docPart w:val="E51EE436EDEA4848BFF868A0658CF016"/>
        </w:placeholder>
        <w:temporary/>
        <w:showingPlcHdr/>
        <w15:appearance w15:val="hidden"/>
      </w:sdtPr>
      <w:sdtEndPr>
        <w:rPr>
          <w:rStyle w:val="DefaultParagraphFont"/>
        </w:rPr>
      </w:sdtEndPr>
      <w:sdtContent>
        <w:p w14:paraId="58632C90" w14:textId="77777777" w:rsidR="004A73AF" w:rsidRDefault="00F824B0">
          <w:pPr>
            <w:pStyle w:val="Heading1"/>
          </w:pPr>
          <w:r>
            <w:rPr>
              <w:rStyle w:val="Heading1Char"/>
            </w:rPr>
            <w:t>Abstract</w:t>
          </w:r>
        </w:p>
      </w:sdtContent>
    </w:sdt>
    <w:sdt>
      <w:sdtPr>
        <w:id w:val="217023160"/>
        <w:placeholder>
          <w:docPart w:val="C0EEEC5F2D2BEE4293B105AC23C7F663"/>
        </w:placeholder>
        <w:temporary/>
        <w:showingPlcHdr/>
        <w15:appearance w15:val="hidden"/>
      </w:sdtPr>
      <w:sdtEndPr/>
      <w:sdtContent>
        <w:p w14:paraId="6FB17ED4" w14:textId="77777777" w:rsidR="004A73AF" w:rsidRDefault="00F824B0">
          <w:r>
            <w:t xml:space="preserve">A 100 to 175-word </w:t>
          </w:r>
          <w:r>
            <w:t>summary of your term paper.</w:t>
          </w:r>
        </w:p>
        <w:p w14:paraId="075B8826" w14:textId="77777777" w:rsidR="004A73AF" w:rsidRDefault="00F824B0">
          <w:r>
            <w:t>The Abstract begins a new page. The title page is in its own section and is not counted in the total number of pages appearing in the footer.</w:t>
          </w:r>
        </w:p>
      </w:sdtContent>
    </w:sdt>
    <w:p w14:paraId="6E136FA7" w14:textId="77777777" w:rsidR="00C33765" w:rsidRDefault="00C33765" w:rsidP="008F1458"/>
    <w:p w14:paraId="7AAF5898" w14:textId="77777777" w:rsidR="00C33765" w:rsidRDefault="00C33765" w:rsidP="008F1458"/>
    <w:p w14:paraId="33E6B408" w14:textId="77777777" w:rsidR="00C33765" w:rsidRDefault="00C33765" w:rsidP="008F1458"/>
    <w:p w14:paraId="349577A4" w14:textId="77777777" w:rsidR="00C33765" w:rsidRDefault="00C33765" w:rsidP="008F1458"/>
    <w:p w14:paraId="2B798338" w14:textId="77777777" w:rsidR="008F1458" w:rsidRDefault="008F1458" w:rsidP="008F1458">
      <w:r>
        <w:t xml:space="preserve">Part 4: Project </w:t>
      </w:r>
      <w:proofErr w:type="spellStart"/>
      <w:r>
        <w:t>Writeup</w:t>
      </w:r>
      <w:proofErr w:type="spellEnd"/>
      <w:r>
        <w:t>, Officially due 5 May 2017 (45pts)</w:t>
      </w:r>
    </w:p>
    <w:p w14:paraId="6FABC7B1" w14:textId="77777777" w:rsidR="008F1458" w:rsidRPr="00F70D87" w:rsidRDefault="008F1458" w:rsidP="00F70D87">
      <w:pPr>
        <w:rPr>
          <w:vertAlign w:val="subscript"/>
        </w:rPr>
      </w:pPr>
      <w:r>
        <w:t>This will be a short paper (at least 6 pages, but you can include pictures, diagrams, etc.) that must contain</w:t>
      </w:r>
    </w:p>
    <w:p w14:paraId="2C18D507" w14:textId="77777777" w:rsidR="008F1458" w:rsidRDefault="008F1458" w:rsidP="008F1458">
      <w:proofErr w:type="gramStart"/>
      <w:r>
        <w:t>all of</w:t>
      </w:r>
      <w:proofErr w:type="gramEnd"/>
      <w:r>
        <w:t xml:space="preserve"> the following:</w:t>
      </w:r>
    </w:p>
    <w:p w14:paraId="4FB12D9B" w14:textId="77777777" w:rsidR="008F1458" w:rsidRDefault="008F1458" w:rsidP="008F1458">
      <w:r>
        <w:t>1. Introduction: What your project is and what the goal was.</w:t>
      </w:r>
    </w:p>
    <w:p w14:paraId="5B2F78C3" w14:textId="77777777" w:rsidR="008F1458" w:rsidRDefault="008F1458" w:rsidP="008F1458">
      <w:r>
        <w:t>2. Related work. List and properly cite at least three related projects that did similar work (academic papers would be best, but you can also cite websites and such). Describe how your work differs from the previous work.</w:t>
      </w:r>
    </w:p>
    <w:p w14:paraId="4738A86E" w14:textId="77777777" w:rsidR="008F1458" w:rsidRDefault="008F1458" w:rsidP="008F1458">
      <w:r>
        <w:t>3. Hardware</w:t>
      </w:r>
    </w:p>
    <w:p w14:paraId="63A26AC3" w14:textId="77777777" w:rsidR="008F1458" w:rsidRDefault="008F1458" w:rsidP="008F1458">
      <w:r>
        <w:lastRenderedPageBreak/>
        <w:t>(a) Describe the computing hardware that you run on. Say if it is shared memory, a distributed system, or something else. List the CPU (architecture, type, speed), RAM, and network.</w:t>
      </w:r>
    </w:p>
    <w:p w14:paraId="68E69CC5" w14:textId="77777777" w:rsidR="008F1458" w:rsidRDefault="008F1458" w:rsidP="008F1458">
      <w:r>
        <w:t>4. Software</w:t>
      </w:r>
    </w:p>
    <w:p w14:paraId="72191AEA" w14:textId="77777777" w:rsidR="008F1458" w:rsidRDefault="008F1458" w:rsidP="008F1458">
      <w:r>
        <w:t>(a) Programming Language: Which one did you use? Why?</w:t>
      </w:r>
    </w:p>
    <w:p w14:paraId="482A6BAF" w14:textId="77777777" w:rsidR="008F1458" w:rsidRDefault="008F1458" w:rsidP="008F1458">
      <w:r>
        <w:t>(b) Also list the versions for the operating system and other software. This is useful if anyone tries to reproduce this work down the road.</w:t>
      </w:r>
    </w:p>
    <w:p w14:paraId="1E71E8FA" w14:textId="77777777" w:rsidR="008F1458" w:rsidRDefault="008F1458" w:rsidP="008F1458">
      <w:r>
        <w:t>5. Project Overview and Results</w:t>
      </w:r>
      <w:r>
        <w:cr/>
        <w:t>(a) Write about what you did.</w:t>
      </w:r>
      <w:r>
        <w:cr/>
        <w:t>(b) Write about any results you obtained.</w:t>
      </w:r>
      <w:r>
        <w:cr/>
        <w:t>(c) If your project involves performance, give time and power comparisons if possible. (d) Pictures and graphs are useful, if applicable.</w:t>
      </w:r>
      <w:r>
        <w:cr/>
        <w:t>2</w:t>
      </w:r>
    </w:p>
    <w:p w14:paraId="13036E7A" w14:textId="77777777" w:rsidR="008F1458" w:rsidRDefault="008F1458" w:rsidP="008F1458">
      <w:r>
        <w:t>(</w:t>
      </w:r>
      <w:proofErr w:type="spellStart"/>
      <w:r>
        <w:t>e</w:t>
      </w:r>
      <w:proofErr w:type="spellEnd"/>
      <w:r>
        <w:t>) Feel free to write about things that *didn’t* work. That’s still of interest too. 6. Conclusion</w:t>
      </w:r>
    </w:p>
    <w:p w14:paraId="05B205E1" w14:textId="77777777" w:rsidR="008F1458" w:rsidRDefault="008F1458" w:rsidP="008F1458">
      <w:r>
        <w:t>(</w:t>
      </w:r>
      <w:proofErr w:type="spellStart"/>
      <w:r>
        <w:t>a</w:t>
      </w:r>
      <w:proofErr w:type="spellEnd"/>
      <w:r>
        <w:t>) If you worked in a group: List who worked on what part.</w:t>
      </w:r>
    </w:p>
    <w:p w14:paraId="19984E20" w14:textId="77777777" w:rsidR="008F1458" w:rsidRDefault="008F1458" w:rsidP="008F1458">
      <w:r>
        <w:t>(b) Summarize what you did.</w:t>
      </w:r>
    </w:p>
    <w:p w14:paraId="02F9DCBF" w14:textId="77777777" w:rsidR="008F1458" w:rsidRDefault="008F1458" w:rsidP="008F1458">
      <w:r>
        <w:t>(c) Future Work: List any improvements you might make if you had more time and resources to work on the project.</w:t>
      </w:r>
    </w:p>
    <w:p w14:paraId="46964AED" w14:textId="77777777" w:rsidR="008F1458" w:rsidRDefault="008F1458" w:rsidP="008F1458">
      <w:r>
        <w:t>7. Appendix</w:t>
      </w:r>
    </w:p>
    <w:p w14:paraId="0EC54124" w14:textId="77777777" w:rsidR="008F1458" w:rsidRDefault="008F1458" w:rsidP="008F1458">
      <w:r>
        <w:lastRenderedPageBreak/>
        <w:t>(</w:t>
      </w:r>
      <w:proofErr w:type="spellStart"/>
      <w:r>
        <w:t>a</w:t>
      </w:r>
      <w:proofErr w:type="spellEnd"/>
      <w:r>
        <w:t>) I would like a copy of any relevant source code if possible. (this can be submitted as a separate file, does not have to be included in the report).</w:t>
      </w:r>
    </w:p>
    <w:p w14:paraId="4060C0CB" w14:textId="77777777" w:rsidR="008F1458" w:rsidRDefault="008F1458" w:rsidP="008F1458">
      <w:r>
        <w:t xml:space="preserve">(b) I may want to post a list of projects, including project reports, to the course website. If you do not want your project posted, please indicate this in the final </w:t>
      </w:r>
      <w:proofErr w:type="spellStart"/>
      <w:r>
        <w:t>writeup</w:t>
      </w:r>
      <w:proofErr w:type="spellEnd"/>
      <w:r>
        <w:t>.</w:t>
      </w:r>
    </w:p>
    <w:p w14:paraId="5D82DA77" w14:textId="5AD106DC" w:rsidR="004A73AF" w:rsidRDefault="008F1458" w:rsidP="008F1458">
      <w:r>
        <w:t>You can e-mail your final report to me. pdf or word document is fine, the code should be attached too.</w:t>
      </w:r>
      <w:r w:rsidR="00F824B0">
        <w:br w:type="page"/>
      </w:r>
    </w:p>
    <w:sdt>
      <w:sdtPr>
        <w:id w:val="-1979136580"/>
        <w:placeholder>
          <w:docPart w:val="C34E176F02EB7748BD4B1087544AB8AB"/>
        </w:placeholder>
        <w:temporary/>
        <w:showingPlcHdr/>
        <w15:appearance w15:val="hidden"/>
      </w:sdtPr>
      <w:sdtEndPr/>
      <w:sdtContent>
        <w:p w14:paraId="0003FE12" w14:textId="77777777" w:rsidR="004A73AF" w:rsidRDefault="00F824B0">
          <w:pPr>
            <w:pStyle w:val="Heading1"/>
          </w:pPr>
          <w:r>
            <w:t>Introduction</w:t>
          </w:r>
        </w:p>
      </w:sdtContent>
    </w:sdt>
    <w:sdt>
      <w:sdtPr>
        <w:id w:val="-1698224329"/>
        <w:placeholder>
          <w:docPart w:val="79F1C39167342E4F8E3849C6BE7CF7FB"/>
        </w:placeholder>
        <w:temporary/>
        <w:showingPlcHdr/>
        <w15:appearance w15:val="hidden"/>
      </w:sdtPr>
      <w:sdtEndPr/>
      <w:sdtContent>
        <w:p w14:paraId="3436AF2A" w14:textId="77777777" w:rsidR="004A73AF" w:rsidRDefault="00F824B0">
          <w:r>
            <w:t>Explain the purpose of the paper. In most cases, the Introduction s</w:t>
          </w:r>
          <w:r>
            <w:t>ummarizes the theoretical importance and previous research in the area and includes a clear statement of the research hypotheses or aims of the paper.</w:t>
          </w:r>
        </w:p>
        <w:p w14:paraId="30EAA1B2" w14:textId="77777777" w:rsidR="004A73AF" w:rsidRDefault="00F824B0">
          <w:r>
            <w:t>The Introduction begins a new page.</w:t>
          </w:r>
        </w:p>
      </w:sdtContent>
    </w:sdt>
    <w:p w14:paraId="3449FD3F" w14:textId="77777777" w:rsidR="004A73AF" w:rsidRDefault="00F824B0">
      <w:pPr>
        <w:pStyle w:val="Heading1"/>
        <w:spacing w:before="280"/>
      </w:pPr>
      <w:sdt>
        <w:sdtPr>
          <w:rPr>
            <w:rStyle w:val="Heading1Char"/>
          </w:rPr>
          <w:id w:val="-1111902196"/>
          <w:placeholder>
            <w:docPart w:val="7F9E88B0E3739F4F82EDD66E56524F5A"/>
          </w:placeholder>
          <w:temporary/>
          <w:showingPlcHdr/>
          <w15:appearance w15:val="hidden"/>
        </w:sdtPr>
        <w:sdtEndPr>
          <w:rPr>
            <w:rStyle w:val="DefaultParagraphFont"/>
          </w:rPr>
        </w:sdtEndPr>
        <w:sdtContent>
          <w:r>
            <w:t>Method</w:t>
          </w:r>
        </w:sdtContent>
      </w:sdt>
    </w:p>
    <w:sdt>
      <w:sdtPr>
        <w:id w:val="1125814497"/>
        <w:placeholder>
          <w:docPart w:val="098EE08289F42C45857ED8728ED3FDAF"/>
        </w:placeholder>
        <w:temporary/>
        <w:showingPlcHdr/>
        <w15:appearance w15:val="hidden"/>
      </w:sdtPr>
      <w:sdtEndPr/>
      <w:sdtContent>
        <w:p w14:paraId="15853856" w14:textId="77777777" w:rsidR="004A73AF" w:rsidRDefault="00F824B0">
          <w:r>
            <w:t>Describe the study in enough detail to permit another inve</w:t>
          </w:r>
          <w:r>
            <w:t>stigator to replicate it. The Method section is often divided into three subsections:  Subjects, Apparatus or Research Instruments/Tools (if necessary), and Procedures.</w:t>
          </w:r>
        </w:p>
        <w:p w14:paraId="32CF004A" w14:textId="77777777" w:rsidR="004A73AF" w:rsidRDefault="00F824B0">
          <w:r>
            <w:t>The Method section continues on the same page after the end of the Introduction.</w:t>
          </w:r>
        </w:p>
      </w:sdtContent>
    </w:sdt>
    <w:p w14:paraId="4A4AEC30" w14:textId="77777777" w:rsidR="004A73AF" w:rsidRDefault="00F824B0">
      <w:pPr>
        <w:pStyle w:val="Heading2"/>
      </w:pPr>
      <w:sdt>
        <w:sdtPr>
          <w:id w:val="-1056314724"/>
          <w:placeholder>
            <w:docPart w:val="EDE9F1F09BC4E347B218E7D07BF45C0D"/>
          </w:placeholder>
          <w:temporary/>
          <w:showingPlcHdr/>
          <w15:appearance w15:val="hidden"/>
        </w:sdtPr>
        <w:sdtEndPr/>
        <w:sdtContent>
          <w:r>
            <w:t>Subj</w:t>
          </w:r>
          <w:r>
            <w:t>ects</w:t>
          </w:r>
        </w:sdtContent>
      </w:sdt>
    </w:p>
    <w:sdt>
      <w:sdtPr>
        <w:id w:val="1770582643"/>
        <w:placeholder>
          <w:docPart w:val="7A9D48922A2A364AA18AF6C06BA70D64"/>
        </w:placeholder>
        <w:temporary/>
        <w:showingPlcHdr/>
        <w15:appearance w15:val="hidden"/>
      </w:sdtPr>
      <w:sdtEndPr/>
      <w:sdtContent>
        <w:p w14:paraId="3753D2B4" w14:textId="77777777" w:rsidR="004A73AF" w:rsidRDefault="00F824B0">
          <w:r>
            <w:t>This sub-section is optional.</w:t>
          </w:r>
        </w:p>
      </w:sdtContent>
    </w:sdt>
    <w:p w14:paraId="25C71CB5" w14:textId="77777777" w:rsidR="004A73AF" w:rsidRDefault="00F824B0">
      <w:pPr>
        <w:pStyle w:val="Heading2"/>
      </w:pPr>
      <w:sdt>
        <w:sdtPr>
          <w:id w:val="1965769113"/>
          <w:placeholder>
            <w:docPart w:val="3C5AF094256750479F32A96C02346A0D"/>
          </w:placeholder>
          <w:temporary/>
          <w:showingPlcHdr/>
          <w15:appearance w15:val="hidden"/>
        </w:sdtPr>
        <w:sdtEndPr/>
        <w:sdtContent>
          <w:r>
            <w:t>Apparatus (or Research Instruments/Tools)</w:t>
          </w:r>
        </w:sdtContent>
      </w:sdt>
    </w:p>
    <w:sdt>
      <w:sdtPr>
        <w:id w:val="-1941831960"/>
        <w:placeholder>
          <w:docPart w:val="7A9D48922A2A364AA18AF6C06BA70D64"/>
        </w:placeholder>
        <w:temporary/>
        <w:showingPlcHdr/>
        <w15:appearance w15:val="hidden"/>
      </w:sdtPr>
      <w:sdtEndPr/>
      <w:sdtContent>
        <w:p w14:paraId="62A51302" w14:textId="77777777" w:rsidR="004A73AF" w:rsidRDefault="00F824B0">
          <w:r>
            <w:t>This sub-section is optional.</w:t>
          </w:r>
        </w:p>
      </w:sdtContent>
    </w:sdt>
    <w:p w14:paraId="71D729F6" w14:textId="77777777" w:rsidR="004A73AF" w:rsidRDefault="00F824B0">
      <w:pPr>
        <w:pStyle w:val="Heading2"/>
      </w:pPr>
      <w:sdt>
        <w:sdtPr>
          <w:id w:val="1276676480"/>
          <w:placeholder>
            <w:docPart w:val="30096C656ECAE94E939221951237E620"/>
          </w:placeholder>
          <w:temporary/>
          <w:showingPlcHdr/>
          <w15:appearance w15:val="hidden"/>
        </w:sdtPr>
        <w:sdtEndPr/>
        <w:sdtContent>
          <w:r>
            <w:t>Procedures</w:t>
          </w:r>
        </w:sdtContent>
      </w:sdt>
    </w:p>
    <w:sdt>
      <w:sdtPr>
        <w:id w:val="1463464219"/>
        <w:placeholder>
          <w:docPart w:val="7A9D48922A2A364AA18AF6C06BA70D64"/>
        </w:placeholder>
        <w:temporary/>
        <w:showingPlcHdr/>
        <w15:appearance w15:val="hidden"/>
      </w:sdtPr>
      <w:sdtEndPr/>
      <w:sdtContent>
        <w:p w14:paraId="6671B455" w14:textId="77777777" w:rsidR="004A73AF" w:rsidRDefault="00F824B0">
          <w:r>
            <w:t>This sub-section is optional.</w:t>
          </w:r>
        </w:p>
      </w:sdtContent>
    </w:sdt>
    <w:p w14:paraId="3320055C" w14:textId="77777777" w:rsidR="004A73AF" w:rsidRDefault="00F824B0">
      <w:pPr>
        <w:pStyle w:val="Heading1"/>
      </w:pPr>
      <w:sdt>
        <w:sdtPr>
          <w:rPr>
            <w:rStyle w:val="Heading1Char"/>
          </w:rPr>
          <w:id w:val="-1640482021"/>
          <w:placeholder>
            <w:docPart w:val="63CFF31371923445A20315919C978ACE"/>
          </w:placeholder>
          <w:temporary/>
          <w:showingPlcHdr/>
          <w15:appearance w15:val="hidden"/>
        </w:sdtPr>
        <w:sdtEndPr>
          <w:rPr>
            <w:rStyle w:val="DefaultParagraphFont"/>
          </w:rPr>
        </w:sdtEndPr>
        <w:sdtContent>
          <w:r>
            <w:t>Results</w:t>
          </w:r>
        </w:sdtContent>
      </w:sdt>
    </w:p>
    <w:sdt>
      <w:sdtPr>
        <w:id w:val="-955411188"/>
        <w:placeholder>
          <w:docPart w:val="474D23915C98A640B01BCD4ED0CFB869"/>
        </w:placeholder>
        <w:temporary/>
        <w:showingPlcHdr/>
        <w15:appearance w15:val="hidden"/>
      </w:sdtPr>
      <w:sdtEndPr/>
      <w:sdtContent>
        <w:p w14:paraId="6E7A6426" w14:textId="77777777" w:rsidR="004A73AF" w:rsidRDefault="00F824B0">
          <w:r>
            <w:t xml:space="preserve">Summarize the data and the statistical treatment of them. Graphs and tables should be </w:t>
          </w:r>
          <w:r>
            <w:t>included if they make the results more intelligible.</w:t>
          </w:r>
        </w:p>
        <w:p w14:paraId="6860FBD1" w14:textId="77777777" w:rsidR="004A73AF" w:rsidRDefault="00F824B0">
          <w:r>
            <w:t>The Results section continues on the same page after the end of the Method section.</w:t>
          </w:r>
        </w:p>
      </w:sdtContent>
    </w:sdt>
    <w:p w14:paraId="6BA95E0F" w14:textId="77777777" w:rsidR="004A73AF" w:rsidRDefault="00F824B0">
      <w:pPr>
        <w:pStyle w:val="Heading1"/>
      </w:pPr>
      <w:sdt>
        <w:sdtPr>
          <w:rPr>
            <w:rStyle w:val="Heading1Char"/>
          </w:rPr>
          <w:id w:val="-793527579"/>
          <w:placeholder>
            <w:docPart w:val="18078A57574FA446AEA50FB5C83AE9D8"/>
          </w:placeholder>
          <w:temporary/>
          <w:showingPlcHdr/>
          <w15:appearance w15:val="hidden"/>
        </w:sdtPr>
        <w:sdtEndPr>
          <w:rPr>
            <w:rStyle w:val="DefaultParagraphFont"/>
          </w:rPr>
        </w:sdtEndPr>
        <w:sdtContent>
          <w:r>
            <w:t>Discussion</w:t>
          </w:r>
        </w:sdtContent>
      </w:sdt>
    </w:p>
    <w:sdt>
      <w:sdtPr>
        <w:id w:val="-1925799264"/>
        <w:placeholder>
          <w:docPart w:val="DE722643C52FD6488CABAFB3A181B01D"/>
        </w:placeholder>
        <w:temporary/>
        <w:showingPlcHdr/>
        <w15:appearance w15:val="hidden"/>
      </w:sdtPr>
      <w:sdtEndPr/>
      <w:sdtContent>
        <w:p w14:paraId="5B8A5D2F" w14:textId="77777777" w:rsidR="004A73AF" w:rsidRDefault="00F824B0">
          <w:r>
            <w:t xml:space="preserve">Evaluation and implications of the research, including how the results support or do not support the </w:t>
          </w:r>
          <w:r>
            <w:t>argument; comparison of results with previous research; and problems with the research.</w:t>
          </w:r>
        </w:p>
        <w:p w14:paraId="6625B81A" w14:textId="77777777" w:rsidR="004A73AF" w:rsidRDefault="00F824B0">
          <w:r>
            <w:t>The Discussion section continues on the same page after the end of the Results section.</w:t>
          </w:r>
        </w:p>
      </w:sdtContent>
    </w:sdt>
    <w:p w14:paraId="5014AA17" w14:textId="77777777" w:rsidR="004A73AF" w:rsidRDefault="00F824B0">
      <w:r>
        <w:br w:type="page"/>
      </w:r>
    </w:p>
    <w:p w14:paraId="43CE1CBB" w14:textId="77777777" w:rsidR="004A73AF" w:rsidRDefault="00F824B0">
      <w:pPr>
        <w:pStyle w:val="Heading1"/>
      </w:pPr>
      <w:sdt>
        <w:sdtPr>
          <w:id w:val="-220830378"/>
          <w:placeholder>
            <w:docPart w:val="F2CAC56DAF08BC47ADC23A00066DDF4F"/>
          </w:placeholder>
          <w:temporary/>
          <w:showingPlcHdr/>
          <w15:appearance w15:val="hidden"/>
        </w:sdtPr>
        <w:sdtEndPr/>
        <w:sdtContent>
          <w:r>
            <w:t>Appendices</w:t>
          </w:r>
        </w:sdtContent>
      </w:sdt>
    </w:p>
    <w:sdt>
      <w:sdtPr>
        <w:id w:val="-293759380"/>
        <w:placeholder>
          <w:docPart w:val="948ED042D69878499227A49EB2C9B01E"/>
        </w:placeholder>
        <w:temporary/>
        <w:showingPlcHdr/>
        <w15:appearance w15:val="hidden"/>
      </w:sdtPr>
      <w:sdtEndPr/>
      <w:sdtContent>
        <w:p w14:paraId="55310CBF" w14:textId="77777777" w:rsidR="004A73AF" w:rsidRDefault="00F824B0">
          <w:r>
            <w:t xml:space="preserve">Includes supplementary material not appropriate in the body of </w:t>
          </w:r>
          <w:r>
            <w:t>the report</w:t>
          </w:r>
        </w:p>
        <w:p w14:paraId="55C2DAEB" w14:textId="77777777" w:rsidR="004A73AF" w:rsidRDefault="00F824B0">
          <w:r>
            <w:t>The Appendices section begins a new page.</w:t>
          </w:r>
        </w:p>
      </w:sdtContent>
    </w:sdt>
    <w:p w14:paraId="2F5559EA" w14:textId="77777777" w:rsidR="004A73AF" w:rsidRDefault="00F824B0">
      <w:r>
        <w:br w:type="page"/>
      </w:r>
    </w:p>
    <w:p w14:paraId="7867391A" w14:textId="77777777" w:rsidR="004A73AF" w:rsidRDefault="00F824B0">
      <w:pPr>
        <w:pStyle w:val="Heading1"/>
      </w:pPr>
      <w:sdt>
        <w:sdtPr>
          <w:rPr>
            <w:rStyle w:val="Heading1Char"/>
          </w:rPr>
          <w:id w:val="1912506916"/>
          <w:placeholder>
            <w:docPart w:val="B03D7741277DAC45A652DAF10CB3173F"/>
          </w:placeholder>
          <w:temporary/>
          <w:showingPlcHdr/>
          <w15:appearance w15:val="hidden"/>
        </w:sdtPr>
        <w:sdtEndPr>
          <w:rPr>
            <w:rStyle w:val="DefaultParagraphFont"/>
          </w:rPr>
        </w:sdtEndPr>
        <w:sdtContent>
          <w:r>
            <w:t>References</w:t>
          </w:r>
        </w:sdtContent>
      </w:sdt>
    </w:p>
    <w:sdt>
      <w:sdtPr>
        <w:rPr>
          <w:kern w:val="2"/>
          <w14:ligatures w14:val="standard"/>
        </w:rPr>
        <w:id w:val="-548070378"/>
        <w:placeholder>
          <w:docPart w:val="14EC78D0A45C3C40B3A2C3E75688A8DD"/>
        </w:placeholder>
        <w:temporary/>
        <w:showingPlcHdr/>
        <w15:appearance w15:val="hidden"/>
      </w:sdtPr>
      <w:sdtEndPr>
        <w:rPr>
          <w:kern w:val="0"/>
          <w14:ligatures w14:val="none"/>
        </w:rPr>
      </w:sdtEndPr>
      <w:sdtContent>
        <w:p w14:paraId="2B068525" w14:textId="77777777" w:rsidR="004A73AF" w:rsidRDefault="00F824B0">
          <w:r>
            <w:t>In the research report, all references to previous research or ideas will be accompanied by a reference citation of the original author.</w:t>
          </w:r>
        </w:p>
        <w:p w14:paraId="342EA918" w14:textId="77777777" w:rsidR="004A73AF" w:rsidRDefault="00F824B0">
          <w:r>
            <w:t>The References section begins a new page.</w:t>
          </w:r>
        </w:p>
        <w:p w14:paraId="7D19D096" w14:textId="77777777" w:rsidR="004A73AF" w:rsidRDefault="00F824B0">
          <w:r>
            <w:t xml:space="preserve">The </w:t>
          </w:r>
          <w:r>
            <w:t>following are examples of appropriate layout for references:</w:t>
          </w:r>
        </w:p>
        <w:p w14:paraId="626406A6" w14:textId="77777777" w:rsidR="004A73AF" w:rsidRDefault="00F824B0">
          <w:r>
            <w:t>[Author Last Name, First Name]. [Year]. [</w:t>
          </w:r>
          <w:r>
            <w:rPr>
              <w:u w:val="single"/>
            </w:rPr>
            <w:t>Book Title</w:t>
          </w:r>
          <w:r>
            <w:t>]. [Publisher].</w:t>
          </w:r>
        </w:p>
        <w:p w14:paraId="325FE765" w14:textId="77777777" w:rsidR="004A73AF" w:rsidRDefault="00F824B0">
          <w:r>
            <w:t>[Author Last Name, First Name]. [Year]. "[Article Title]." [</w:t>
          </w:r>
          <w:r>
            <w:rPr>
              <w:i/>
              <w:iCs/>
            </w:rPr>
            <w:t>Periodical Name</w:t>
          </w:r>
          <w:r>
            <w:t>] [Volume]([Number]): [Pages].</w:t>
          </w:r>
        </w:p>
      </w:sdtContent>
    </w:sdt>
    <w:sdt>
      <w:sdtPr>
        <w:id w:val="-1751189937"/>
        <w:placeholder>
          <w:docPart w:val="BC6C89A2BD15FD4FAE4308F1E26ACC8E"/>
        </w:placeholder>
        <w:temporary/>
        <w:showingPlcHdr/>
        <w15:appearance w15:val="hidden"/>
      </w:sdtPr>
      <w:sdtEndPr/>
      <w:sdtContent>
        <w:p w14:paraId="243CE669" w14:textId="77777777" w:rsidR="004A73AF" w:rsidRDefault="00F824B0">
          <w:r>
            <w:t>The entries have the</w:t>
          </w:r>
          <w:r>
            <w:t>se elements: author(s); year of publication; title; and source (publisher for books, and title of journal for reports or articles). Book titles are underlined; titles of articles are in quotation marks; journal titles are italicized. The journal title is f</w:t>
          </w:r>
          <w:r>
            <w:t>ollowed by the volume number, then the number within the volume (or the month or season, depending upon the journal's style) in parentheses, and then the page numbers.</w:t>
          </w:r>
        </w:p>
      </w:sdtContent>
    </w:sdt>
    <w:p w14:paraId="4F600004" w14:textId="77777777" w:rsidR="004A73AF" w:rsidRDefault="00F824B0">
      <w:pPr>
        <w:pStyle w:val="Heading2"/>
      </w:pPr>
      <w:sdt>
        <w:sdtPr>
          <w:rPr>
            <w:rStyle w:val="Heading1Char"/>
          </w:rPr>
          <w:id w:val="-513378197"/>
          <w:placeholder>
            <w:docPart w:val="1BA909FD2AFF544A8B01B6647EE5F481"/>
          </w:placeholder>
          <w:temporary/>
          <w:showingPlcHdr/>
          <w15:appearance w15:val="hidden"/>
        </w:sdtPr>
        <w:sdtEndPr>
          <w:rPr>
            <w:rStyle w:val="DefaultParagraphFont"/>
          </w:rPr>
        </w:sdtEndPr>
        <w:sdtContent>
          <w:r>
            <w:t>Citing Internet Sources</w:t>
          </w:r>
        </w:sdtContent>
      </w:sdt>
    </w:p>
    <w:sdt>
      <w:sdtPr>
        <w:id w:val="-515930069"/>
        <w:placeholder>
          <w:docPart w:val="0B98352973B3DE45BD8BA5C7A85EF728"/>
        </w:placeholder>
        <w:temporary/>
        <w:showingPlcHdr/>
        <w15:appearance w15:val="hidden"/>
      </w:sdtPr>
      <w:sdtEndPr/>
      <w:sdtContent>
        <w:p w14:paraId="30ED8A4C" w14:textId="77777777" w:rsidR="004A73AF" w:rsidRDefault="00F824B0">
          <w:r>
            <w:t>There differing styles and no standard for citing Internet s</w:t>
          </w:r>
          <w:r>
            <w:t>ources. Check with your instructor about whether your institution has a preferred style. In the absence of one, use the following style, which is adapted from the periodical reference mentioned earlier:</w:t>
          </w:r>
        </w:p>
      </w:sdtContent>
    </w:sdt>
    <w:sdt>
      <w:sdtPr>
        <w:id w:val="-995647875"/>
        <w:placeholder>
          <w:docPart w:val="DA8B45DF34ED314BA852E2CCE6A28869"/>
        </w:placeholder>
        <w:temporary/>
        <w:showingPlcHdr/>
        <w15:appearance w15:val="hidden"/>
      </w:sdtPr>
      <w:sdtEndPr/>
      <w:sdtContent>
        <w:p w14:paraId="23DF4E38" w14:textId="77777777" w:rsidR="004A73AF" w:rsidRDefault="00F824B0">
          <w:r>
            <w:t>[Author Last Name, First Name]. [Year]. [Web Page T</w:t>
          </w:r>
          <w:r>
            <w:t>itle]. [Website title or owner]. [Website URL] (accessed [Date accessed]).</w:t>
          </w:r>
        </w:p>
      </w:sdtContent>
    </w:sdt>
    <w:sectPr w:rsidR="004A73AF">
      <w:footerReference w:type="default" r:id="rId10"/>
      <w:footerReference w:type="firs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9DEF9" w14:textId="77777777" w:rsidR="00F824B0" w:rsidRDefault="00F824B0">
      <w:pPr>
        <w:spacing w:after="0" w:line="240" w:lineRule="auto"/>
      </w:pPr>
      <w:r>
        <w:separator/>
      </w:r>
    </w:p>
  </w:endnote>
  <w:endnote w:type="continuationSeparator" w:id="0">
    <w:p w14:paraId="2D345560" w14:textId="77777777" w:rsidR="00F824B0" w:rsidRDefault="00F82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9A2F5" w14:textId="77777777" w:rsidR="004A73AF" w:rsidRDefault="00F824B0">
    <w:pPr>
      <w:pStyle w:val="Footer"/>
    </w:pPr>
    <w:sdt>
      <w:sdtPr>
        <w:id w:val="2139765491"/>
        <w:placeholder>
          <w:docPart w:val="EFE25F360979CC42ABF15EF4450CA63F"/>
        </w:placeholder>
        <w:temporary/>
        <w:showingPlcHdr/>
        <w15:appearance w15:val="hidden"/>
      </w:sdtPr>
      <w:sdtEndPr/>
      <w:sdtContent>
        <w:r>
          <w:t>[Type here]</w:t>
        </w:r>
      </w:sdtContent>
    </w:sdt>
    <w:r>
      <w:ptab w:relativeTo="margin" w:alignment="center" w:leader="none"/>
    </w:r>
    <w:sdt>
      <w:sdtPr>
        <w:id w:val="-747110299"/>
        <w:placeholder>
          <w:docPart w:val="EFE25F360979CC42ABF15EF4450CA63F"/>
        </w:placeholder>
        <w:temporary/>
        <w:showingPlcHdr/>
        <w15:appearance w15:val="hidden"/>
      </w:sdtPr>
      <w:sdtEndPr/>
      <w:sdtContent>
        <w:r>
          <w:t>[Type here]</w:t>
        </w:r>
      </w:sdtContent>
    </w:sdt>
    <w:r>
      <w:ptab w:relativeTo="margin" w:alignment="right" w:leader="none"/>
    </w:r>
    <w:sdt>
      <w:sdtPr>
        <w:id w:val="1832874115"/>
        <w:placeholder>
          <w:docPart w:val="EFE25F360979CC42ABF15EF4450CA63F"/>
        </w:placeholder>
        <w:temporary/>
        <w:showingPlcHdr/>
        <w15:appearance w15:val="hidden"/>
      </w:sdtPr>
      <w:sdtEndPr/>
      <w:sdtContent>
        <w:r>
          <w:t>[Type here]</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4A73AF" w14:paraId="2F7354E6" w14:textId="77777777">
      <w:tc>
        <w:tcPr>
          <w:tcW w:w="4675" w:type="dxa"/>
        </w:tcPr>
        <w:p w14:paraId="422AEC06" w14:textId="15D82D1B" w:rsidR="004A73AF" w:rsidRDefault="00F824B0">
          <w:pPr>
            <w:pStyle w:val="Footer"/>
          </w:pPr>
          <w:sdt>
            <w:sdtPr>
              <w:alias w:val="Title"/>
              <w:tag w:val=""/>
              <w:id w:val="956298023"/>
              <w:placeholder>
                <w:docPart w:val="4BC889CF964369469C832A99BDB44F2C"/>
              </w:placeholder>
              <w:dataBinding w:prefixMappings="xmlns:ns0='http://purl.org/dc/elements/1.1/' xmlns:ns1='http://schemas.openxmlformats.org/package/2006/metadata/core-properties' " w:xpath="/ns1:coreProperties[1]/ns0:title[1]" w:storeItemID="{6C3C8BC8-F283-45AE-878A-BAB7291924A1}"/>
              <w:text/>
            </w:sdtPr>
            <w:sdtEndPr/>
            <w:sdtContent>
              <w:r w:rsidR="008506EA">
                <w:t>ECE574 Final Project-Calculate PI Benchmark</w:t>
              </w:r>
            </w:sdtContent>
          </w:sdt>
          <w:r>
            <w:t xml:space="preserve"> |</w:t>
          </w:r>
          <w:r>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889ECF4B260C9842AA466930CE39E15B"/>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BC2992">
                <w:rPr>
                  <w:rStyle w:val="Heading2Char"/>
                  <w:rFonts w:asciiTheme="minorHAnsi" w:eastAsiaTheme="minorEastAsia" w:hAnsiTheme="minorHAnsi" w:cstheme="minorBidi"/>
                  <w:sz w:val="22"/>
                  <w:szCs w:val="22"/>
                </w:rPr>
                <w:t>HeQihao</w:t>
              </w:r>
            </w:sdtContent>
          </w:sdt>
        </w:p>
      </w:tc>
      <w:tc>
        <w:tcPr>
          <w:tcW w:w="4675" w:type="dxa"/>
        </w:tcPr>
        <w:p w14:paraId="03AD6E76" w14:textId="77777777" w:rsidR="004A73AF" w:rsidRDefault="00F824B0">
          <w:pPr>
            <w:pStyle w:val="Footer"/>
            <w:jc w:val="right"/>
          </w:pPr>
          <w:r>
            <w:t xml:space="preserve">Page </w:t>
          </w:r>
          <w:r>
            <w:fldChar w:fldCharType="begin"/>
          </w:r>
          <w:r>
            <w:instrText xml:space="preserve"> PAGE  \* Arabic  \* MERGEFORMAT </w:instrText>
          </w:r>
          <w:r>
            <w:fldChar w:fldCharType="separate"/>
          </w:r>
          <w:r w:rsidR="00D07727">
            <w:rPr>
              <w:noProof/>
            </w:rPr>
            <w:t>1</w:t>
          </w:r>
          <w:r>
            <w:fldChar w:fldCharType="end"/>
          </w:r>
          <w:r>
            <w:t xml:space="preserve"> of  </w:t>
          </w:r>
          <w:r>
            <w:fldChar w:fldCharType="begin"/>
          </w:r>
          <w:r>
            <w:instrText xml:space="preserve"> SECTIONPAGES  \* Arabic  \* MERGEFORMAT </w:instrText>
          </w:r>
          <w:r>
            <w:fldChar w:fldCharType="separate"/>
          </w:r>
          <w:r w:rsidR="00D07727">
            <w:rPr>
              <w:noProof/>
            </w:rPr>
            <w:t>7</w:t>
          </w:r>
          <w:r>
            <w:rPr>
              <w:noProof/>
            </w:rPr>
            <w:fldChar w:fldCharType="end"/>
          </w:r>
        </w:p>
      </w:tc>
    </w:tr>
  </w:tbl>
  <w:p w14:paraId="768CBF96" w14:textId="77777777" w:rsidR="004A73AF" w:rsidRDefault="004A73A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44C11" w14:textId="711C1C9E" w:rsidR="004A73AF" w:rsidRDefault="00F824B0">
    <w:pPr>
      <w:pStyle w:val="Footer"/>
    </w:pPr>
    <w:sdt>
      <w:sdtPr>
        <w:alias w:val="Title"/>
        <w:tag w:val=""/>
        <w:id w:val="1325624233"/>
        <w:placeholder>
          <w:docPart w:val="4BC889CF964369469C832A99BDB44F2C"/>
        </w:placeholder>
        <w:dataBinding w:prefixMappings="xmlns:ns0='http://purl.org/dc/elements/1.1/' xmlns:ns1='http://schemas.openxmlformats.org/package/2006/metadata/core-properties' " w:xpath="/ns1:coreProperties[1]/ns0:title[1]" w:storeItemID="{6C3C8BC8-F283-45AE-878A-BAB7291924A1}"/>
        <w:text/>
      </w:sdtPr>
      <w:sdtEndPr/>
      <w:sdtContent>
        <w:r w:rsidR="008506EA">
          <w:t>ECE574 Final Project-Calculate PI Benchmark</w:t>
        </w:r>
      </w:sdtContent>
    </w:sdt>
    <w:r>
      <w:t xml:space="preserve"> | </w:t>
    </w:r>
    <w:sdt>
      <w:sdtPr>
        <w:rPr>
          <w:rStyle w:val="Heading2Char"/>
          <w:rFonts w:asciiTheme="minorHAnsi" w:eastAsiaTheme="minorEastAsia" w:hAnsiTheme="minorHAnsi" w:cstheme="minorBidi"/>
          <w:sz w:val="22"/>
          <w:szCs w:val="22"/>
        </w:rPr>
        <w:alias w:val="Your Name"/>
        <w:tag w:val=""/>
        <w:id w:val="1581332215"/>
        <w:placeholder>
          <w:docPart w:val="889ECF4B260C9842AA466930CE39E15B"/>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BC2992">
          <w:rPr>
            <w:rStyle w:val="Heading2Char"/>
            <w:rFonts w:asciiTheme="minorHAnsi" w:eastAsiaTheme="minorEastAsia" w:hAnsiTheme="minorHAnsi" w:cstheme="minorBidi"/>
            <w:sz w:val="22"/>
            <w:szCs w:val="22"/>
          </w:rPr>
          <w:t>HeQihao</w:t>
        </w:r>
      </w:sdtContent>
    </w:sdt>
    <w:r>
      <w:ptab w:relativeTo="margin" w:alignment="right" w:leader="none"/>
    </w:r>
    <w:r>
      <w:t xml:space="preserve">Page </w:t>
    </w:r>
    <w:r>
      <w:fldChar w:fldCharType="begin"/>
    </w:r>
    <w:r>
      <w:instrText xml:space="preserve"> PAGE  \* Arabic  \* MERGEFORMAT </w:instrText>
    </w:r>
    <w:r>
      <w:fldChar w:fldCharType="separate"/>
    </w:r>
    <w:r>
      <w:rPr>
        <w:noProof/>
      </w:rPr>
      <w:t>2</w:t>
    </w:r>
    <w:r>
      <w:fldChar w:fldCharType="end"/>
    </w:r>
    <w:r>
      <w:t xml:space="preserve"> of </w:t>
    </w:r>
    <w:r>
      <w:fldChar w:fldCharType="begin"/>
    </w:r>
    <w:r>
      <w:instrText xml:space="preserve"> NUMPAGES  \* Arabic  \* MERGEFORMAT </w:instrText>
    </w:r>
    <w:r>
      <w:fldChar w:fldCharType="separate"/>
    </w:r>
    <w:r w:rsidR="00BC2992">
      <w:rPr>
        <w:noProof/>
      </w:rPr>
      <w:t>6</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4C23D" w14:textId="77777777" w:rsidR="00F824B0" w:rsidRDefault="00F824B0">
      <w:pPr>
        <w:spacing w:after="0" w:line="240" w:lineRule="auto"/>
      </w:pPr>
      <w:r>
        <w:separator/>
      </w:r>
    </w:p>
  </w:footnote>
  <w:footnote w:type="continuationSeparator" w:id="0">
    <w:p w14:paraId="45287836" w14:textId="77777777" w:rsidR="00F824B0" w:rsidRDefault="00F824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992"/>
    <w:rsid w:val="00172736"/>
    <w:rsid w:val="00250D42"/>
    <w:rsid w:val="004020E5"/>
    <w:rsid w:val="004A73AF"/>
    <w:rsid w:val="005B59F7"/>
    <w:rsid w:val="006C2DCB"/>
    <w:rsid w:val="008506EA"/>
    <w:rsid w:val="008F1458"/>
    <w:rsid w:val="00952608"/>
    <w:rsid w:val="00B6556F"/>
    <w:rsid w:val="00BC2992"/>
    <w:rsid w:val="00BD62FA"/>
    <w:rsid w:val="00C33765"/>
    <w:rsid w:val="00C476E8"/>
    <w:rsid w:val="00CF5324"/>
    <w:rsid w:val="00D07727"/>
    <w:rsid w:val="00EC75AE"/>
    <w:rsid w:val="00F14A60"/>
    <w:rsid w:val="00F70D87"/>
    <w:rsid w:val="00F76513"/>
    <w:rsid w:val="00F824B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795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pPr>
      <w:keepNext/>
      <w:keepLines/>
      <w:spacing w:before="240" w:after="240"/>
      <w:ind w:left="0"/>
      <w:outlineLvl w:val="0"/>
    </w:pPr>
    <w:rPr>
      <w:rFonts w:asciiTheme="majorHAnsi" w:eastAsiaTheme="majorEastAsia" w:hAnsiTheme="majorHAnsi" w:cstheme="majorBidi"/>
      <w:color w:val="2E74B5" w:themeColor="accent1" w:themeShade="BF"/>
      <w:sz w:val="28"/>
      <w:szCs w:val="28"/>
    </w:rPr>
  </w:style>
  <w:style w:type="paragraph" w:styleId="Heading2">
    <w:name w:val="heading 2"/>
    <w:basedOn w:val="Normal"/>
    <w:next w:val="Normal"/>
    <w:link w:val="Heading2Char"/>
    <w:uiPriority w:val="1"/>
    <w:qFormat/>
    <w:pPr>
      <w:keepNext/>
      <w:keepLines/>
      <w:spacing w:after="240" w:line="36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olor w:val="2E74B5" w:themeColor="accent1" w:themeShade="BF"/>
      <w:sz w:val="28"/>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qihaohe/Library/Containers/com.microsoft.Word/Data/Library/Caches/1033/TM04022122/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0B36AE1EF786742B39DDF17F41157BC"/>
        <w:category>
          <w:name w:val="General"/>
          <w:gallery w:val="placeholder"/>
        </w:category>
        <w:types>
          <w:type w:val="bbPlcHdr"/>
        </w:types>
        <w:behaviors>
          <w:behavior w:val="content"/>
        </w:behaviors>
        <w:guid w:val="{DD73BA6E-CCCD-C549-A3DE-ADE086EE1E5A}"/>
      </w:docPartPr>
      <w:docPartBody>
        <w:p w:rsidR="00000000" w:rsidRDefault="00BB0982">
          <w:pPr>
            <w:pStyle w:val="60B36AE1EF786742B39DDF17F41157BC"/>
          </w:pPr>
          <w:r>
            <w:t>[Term Paper Title]</w:t>
          </w:r>
        </w:p>
      </w:docPartBody>
    </w:docPart>
    <w:docPart>
      <w:docPartPr>
        <w:name w:val="8A202959D3799647A8922138C8324C05"/>
        <w:category>
          <w:name w:val="General"/>
          <w:gallery w:val="placeholder"/>
        </w:category>
        <w:types>
          <w:type w:val="bbPlcHdr"/>
        </w:types>
        <w:behaviors>
          <w:behavior w:val="content"/>
        </w:behaviors>
        <w:guid w:val="{CD115E32-7221-534E-90BA-0C83B19BC584}"/>
      </w:docPartPr>
      <w:docPartBody>
        <w:p w:rsidR="00000000" w:rsidRDefault="00BB0982">
          <w:pPr>
            <w:pStyle w:val="8A202959D3799647A8922138C8324C05"/>
          </w:pPr>
          <w:r>
            <w:t>[Your Name]</w:t>
          </w:r>
        </w:p>
      </w:docPartBody>
    </w:docPart>
    <w:docPart>
      <w:docPartPr>
        <w:name w:val="584C22CDD5EB1341B7FA987784EBE57C"/>
        <w:category>
          <w:name w:val="General"/>
          <w:gallery w:val="placeholder"/>
        </w:category>
        <w:types>
          <w:type w:val="bbPlcHdr"/>
        </w:types>
        <w:behaviors>
          <w:behavior w:val="content"/>
        </w:behaviors>
        <w:guid w:val="{5819EEB2-13F9-554A-8224-26399554AE32}"/>
      </w:docPartPr>
      <w:docPartBody>
        <w:p w:rsidR="00000000" w:rsidRDefault="00BB0982">
          <w:pPr>
            <w:pStyle w:val="584C22CDD5EB1341B7FA987784EBE57C"/>
          </w:pPr>
          <w:r>
            <w:rPr>
              <w:rStyle w:val="Heading3Char"/>
            </w:rPr>
            <w:t>[Date]</w:t>
          </w:r>
        </w:p>
      </w:docPartBody>
    </w:docPart>
    <w:docPart>
      <w:docPartPr>
        <w:name w:val="E51EE436EDEA4848BFF868A0658CF016"/>
        <w:category>
          <w:name w:val="General"/>
          <w:gallery w:val="placeholder"/>
        </w:category>
        <w:types>
          <w:type w:val="bbPlcHdr"/>
        </w:types>
        <w:behaviors>
          <w:behavior w:val="content"/>
        </w:behaviors>
        <w:guid w:val="{B06D6F6B-4ABA-D14F-A725-8A269E2DB908}"/>
      </w:docPartPr>
      <w:docPartBody>
        <w:p w:rsidR="00000000" w:rsidRDefault="00BB0982">
          <w:pPr>
            <w:pStyle w:val="E51EE436EDEA4848BFF868A0658CF016"/>
          </w:pPr>
          <w:r>
            <w:rPr>
              <w:rStyle w:val="Heading1Char"/>
            </w:rPr>
            <w:t>Abstract</w:t>
          </w:r>
        </w:p>
      </w:docPartBody>
    </w:docPart>
    <w:docPart>
      <w:docPartPr>
        <w:name w:val="C0EEEC5F2D2BEE4293B105AC23C7F663"/>
        <w:category>
          <w:name w:val="General"/>
          <w:gallery w:val="placeholder"/>
        </w:category>
        <w:types>
          <w:type w:val="bbPlcHdr"/>
        </w:types>
        <w:behaviors>
          <w:behavior w:val="content"/>
        </w:behaviors>
        <w:guid w:val="{C5C5E2CD-3A05-724D-ABF9-99C8D26527A2}"/>
      </w:docPartPr>
      <w:docPartBody>
        <w:p w:rsidR="0094303A" w:rsidRDefault="00BB0982">
          <w:r>
            <w:t>A 100 to 175-word summary of your term paper.</w:t>
          </w:r>
        </w:p>
        <w:p w:rsidR="00000000" w:rsidRDefault="00BB0982">
          <w:pPr>
            <w:pStyle w:val="C0EEEC5F2D2BEE4293B105AC23C7F663"/>
          </w:pPr>
          <w:r>
            <w:t>The Abstract begins a new page. The title page is in its own section and is not counted in the total number of pages appearing in the footer.</w:t>
          </w:r>
        </w:p>
      </w:docPartBody>
    </w:docPart>
    <w:docPart>
      <w:docPartPr>
        <w:name w:val="C34E176F02EB7748BD4B1087544AB8AB"/>
        <w:category>
          <w:name w:val="General"/>
          <w:gallery w:val="placeholder"/>
        </w:category>
        <w:types>
          <w:type w:val="bbPlcHdr"/>
        </w:types>
        <w:behaviors>
          <w:behavior w:val="content"/>
        </w:behaviors>
        <w:guid w:val="{592526B2-4572-ED44-BEF8-0144A7169A7F}"/>
      </w:docPartPr>
      <w:docPartBody>
        <w:p w:rsidR="00000000" w:rsidRDefault="00BB0982">
          <w:pPr>
            <w:pStyle w:val="C34E176F02EB7748BD4B1087544AB8AB"/>
          </w:pPr>
          <w:r>
            <w:t>Introduction</w:t>
          </w:r>
        </w:p>
      </w:docPartBody>
    </w:docPart>
    <w:docPart>
      <w:docPartPr>
        <w:name w:val="79F1C39167342E4F8E3849C6BE7CF7FB"/>
        <w:category>
          <w:name w:val="General"/>
          <w:gallery w:val="placeholder"/>
        </w:category>
        <w:types>
          <w:type w:val="bbPlcHdr"/>
        </w:types>
        <w:behaviors>
          <w:behavior w:val="content"/>
        </w:behaviors>
        <w:guid w:val="{66CFBBDC-906D-F641-94EC-A62594B7033D}"/>
      </w:docPartPr>
      <w:docPartBody>
        <w:p w:rsidR="0094303A" w:rsidRDefault="00BB0982">
          <w:r>
            <w:t xml:space="preserve">Explain the purpose of the paper. In most cases, the Introduction summarizes the theoretical importance and previous research in the area and includes a clear statement of the research hypotheses </w:t>
          </w:r>
          <w:r>
            <w:t>or aims of the paper.</w:t>
          </w:r>
        </w:p>
        <w:p w:rsidR="00000000" w:rsidRDefault="00BB0982">
          <w:pPr>
            <w:pStyle w:val="79F1C39167342E4F8E3849C6BE7CF7FB"/>
          </w:pPr>
          <w:r>
            <w:t>The Introduction begins a new page.</w:t>
          </w:r>
        </w:p>
      </w:docPartBody>
    </w:docPart>
    <w:docPart>
      <w:docPartPr>
        <w:name w:val="7F9E88B0E3739F4F82EDD66E56524F5A"/>
        <w:category>
          <w:name w:val="General"/>
          <w:gallery w:val="placeholder"/>
        </w:category>
        <w:types>
          <w:type w:val="bbPlcHdr"/>
        </w:types>
        <w:behaviors>
          <w:behavior w:val="content"/>
        </w:behaviors>
        <w:guid w:val="{455BA1C8-6A65-F347-94C5-118951B4E731}"/>
      </w:docPartPr>
      <w:docPartBody>
        <w:p w:rsidR="00000000" w:rsidRDefault="00BB0982">
          <w:pPr>
            <w:pStyle w:val="7F9E88B0E3739F4F82EDD66E56524F5A"/>
          </w:pPr>
          <w:r>
            <w:t>Method</w:t>
          </w:r>
        </w:p>
      </w:docPartBody>
    </w:docPart>
    <w:docPart>
      <w:docPartPr>
        <w:name w:val="098EE08289F42C45857ED8728ED3FDAF"/>
        <w:category>
          <w:name w:val="General"/>
          <w:gallery w:val="placeholder"/>
        </w:category>
        <w:types>
          <w:type w:val="bbPlcHdr"/>
        </w:types>
        <w:behaviors>
          <w:behavior w:val="content"/>
        </w:behaviors>
        <w:guid w:val="{C32EE66A-2E7A-E746-84A8-CBE710FA5118}"/>
      </w:docPartPr>
      <w:docPartBody>
        <w:p w:rsidR="0094303A" w:rsidRDefault="00BB0982">
          <w:r>
            <w:t>Describe the study in enough detail to permit another investigator to replicate it. The Method section is often divided into three subsections:  Subjects, Apparatus or Research Instruments/Tools (if necessary), and Procedures.</w:t>
          </w:r>
        </w:p>
        <w:p w:rsidR="00000000" w:rsidRDefault="00BB0982">
          <w:pPr>
            <w:pStyle w:val="098EE08289F42C45857ED8728ED3FDAF"/>
          </w:pPr>
          <w:r>
            <w:t>The Method section co</w:t>
          </w:r>
          <w:r>
            <w:t>ntinues on the same page after the end of the Introduction.</w:t>
          </w:r>
        </w:p>
      </w:docPartBody>
    </w:docPart>
    <w:docPart>
      <w:docPartPr>
        <w:name w:val="EDE9F1F09BC4E347B218E7D07BF45C0D"/>
        <w:category>
          <w:name w:val="General"/>
          <w:gallery w:val="placeholder"/>
        </w:category>
        <w:types>
          <w:type w:val="bbPlcHdr"/>
        </w:types>
        <w:behaviors>
          <w:behavior w:val="content"/>
        </w:behaviors>
        <w:guid w:val="{600A8E7B-9787-3D4D-9B44-E7BCD9CA832E}"/>
      </w:docPartPr>
      <w:docPartBody>
        <w:p w:rsidR="00000000" w:rsidRDefault="00BB0982">
          <w:pPr>
            <w:pStyle w:val="EDE9F1F09BC4E347B218E7D07BF45C0D"/>
          </w:pPr>
          <w:r>
            <w:t>Subjects</w:t>
          </w:r>
        </w:p>
      </w:docPartBody>
    </w:docPart>
    <w:docPart>
      <w:docPartPr>
        <w:name w:val="7A9D48922A2A364AA18AF6C06BA70D64"/>
        <w:category>
          <w:name w:val="General"/>
          <w:gallery w:val="placeholder"/>
        </w:category>
        <w:types>
          <w:type w:val="bbPlcHdr"/>
        </w:types>
        <w:behaviors>
          <w:behavior w:val="content"/>
        </w:behaviors>
        <w:guid w:val="{AE1194D3-AE51-0141-AA8C-C4FCEEE1F724}"/>
      </w:docPartPr>
      <w:docPartBody>
        <w:p w:rsidR="00000000" w:rsidRDefault="00BB0982">
          <w:pPr>
            <w:pStyle w:val="7A9D48922A2A364AA18AF6C06BA70D64"/>
          </w:pPr>
          <w:r>
            <w:t>This sub-section is optional.</w:t>
          </w:r>
        </w:p>
      </w:docPartBody>
    </w:docPart>
    <w:docPart>
      <w:docPartPr>
        <w:name w:val="3C5AF094256750479F32A96C02346A0D"/>
        <w:category>
          <w:name w:val="General"/>
          <w:gallery w:val="placeholder"/>
        </w:category>
        <w:types>
          <w:type w:val="bbPlcHdr"/>
        </w:types>
        <w:behaviors>
          <w:behavior w:val="content"/>
        </w:behaviors>
        <w:guid w:val="{ADD694F4-E8FC-7741-98AC-B49FF77A800B}"/>
      </w:docPartPr>
      <w:docPartBody>
        <w:p w:rsidR="00000000" w:rsidRDefault="00BB0982">
          <w:pPr>
            <w:pStyle w:val="3C5AF094256750479F32A96C02346A0D"/>
          </w:pPr>
          <w:r>
            <w:t xml:space="preserve">Apparatus (or Research </w:t>
          </w:r>
          <w:r>
            <w:t>Instruments/Tools)</w:t>
          </w:r>
        </w:p>
      </w:docPartBody>
    </w:docPart>
    <w:docPart>
      <w:docPartPr>
        <w:name w:val="30096C656ECAE94E939221951237E620"/>
        <w:category>
          <w:name w:val="General"/>
          <w:gallery w:val="placeholder"/>
        </w:category>
        <w:types>
          <w:type w:val="bbPlcHdr"/>
        </w:types>
        <w:behaviors>
          <w:behavior w:val="content"/>
        </w:behaviors>
        <w:guid w:val="{68D1BADF-62C8-1543-89F3-987579073137}"/>
      </w:docPartPr>
      <w:docPartBody>
        <w:p w:rsidR="00000000" w:rsidRDefault="00BB0982">
          <w:pPr>
            <w:pStyle w:val="30096C656ECAE94E939221951237E620"/>
          </w:pPr>
          <w:r>
            <w:t>Procedures</w:t>
          </w:r>
        </w:p>
      </w:docPartBody>
    </w:docPart>
    <w:docPart>
      <w:docPartPr>
        <w:name w:val="63CFF31371923445A20315919C978ACE"/>
        <w:category>
          <w:name w:val="General"/>
          <w:gallery w:val="placeholder"/>
        </w:category>
        <w:types>
          <w:type w:val="bbPlcHdr"/>
        </w:types>
        <w:behaviors>
          <w:behavior w:val="content"/>
        </w:behaviors>
        <w:guid w:val="{B73B447C-4FFC-9149-A231-3DF28832FE0A}"/>
      </w:docPartPr>
      <w:docPartBody>
        <w:p w:rsidR="00000000" w:rsidRDefault="00BB0982">
          <w:pPr>
            <w:pStyle w:val="63CFF31371923445A20315919C978ACE"/>
          </w:pPr>
          <w:r>
            <w:t>Results</w:t>
          </w:r>
        </w:p>
      </w:docPartBody>
    </w:docPart>
    <w:docPart>
      <w:docPartPr>
        <w:name w:val="474D23915C98A640B01BCD4ED0CFB869"/>
        <w:category>
          <w:name w:val="General"/>
          <w:gallery w:val="placeholder"/>
        </w:category>
        <w:types>
          <w:type w:val="bbPlcHdr"/>
        </w:types>
        <w:behaviors>
          <w:behavior w:val="content"/>
        </w:behaviors>
        <w:guid w:val="{5AC79D37-E830-9B42-A3C1-D61301DE6258}"/>
      </w:docPartPr>
      <w:docPartBody>
        <w:p w:rsidR="0094303A" w:rsidRDefault="00BB0982">
          <w:r>
            <w:t>Summarize the data and the statistical treatment of them. Graphs and tables should be included if they make the results more intelligible.</w:t>
          </w:r>
        </w:p>
        <w:p w:rsidR="00000000" w:rsidRDefault="00BB0982">
          <w:pPr>
            <w:pStyle w:val="474D23915C98A640B01BCD4ED0CFB869"/>
          </w:pPr>
          <w:r>
            <w:t>The Results sect</w:t>
          </w:r>
          <w:r>
            <w:t>ion continues on the same page after the end of the Method section.</w:t>
          </w:r>
        </w:p>
      </w:docPartBody>
    </w:docPart>
    <w:docPart>
      <w:docPartPr>
        <w:name w:val="18078A57574FA446AEA50FB5C83AE9D8"/>
        <w:category>
          <w:name w:val="General"/>
          <w:gallery w:val="placeholder"/>
        </w:category>
        <w:types>
          <w:type w:val="bbPlcHdr"/>
        </w:types>
        <w:behaviors>
          <w:behavior w:val="content"/>
        </w:behaviors>
        <w:guid w:val="{67169D11-F405-2F45-83D5-EFC47AA5B529}"/>
      </w:docPartPr>
      <w:docPartBody>
        <w:p w:rsidR="00000000" w:rsidRDefault="00BB0982">
          <w:pPr>
            <w:pStyle w:val="18078A57574FA446AEA50FB5C83AE9D8"/>
          </w:pPr>
          <w:r>
            <w:t>Discussion</w:t>
          </w:r>
        </w:p>
      </w:docPartBody>
    </w:docPart>
    <w:docPart>
      <w:docPartPr>
        <w:name w:val="DE722643C52FD6488CABAFB3A181B01D"/>
        <w:category>
          <w:name w:val="General"/>
          <w:gallery w:val="placeholder"/>
        </w:category>
        <w:types>
          <w:type w:val="bbPlcHdr"/>
        </w:types>
        <w:behaviors>
          <w:behavior w:val="content"/>
        </w:behaviors>
        <w:guid w:val="{242913F6-6CBD-7F40-B412-8566F46D3259}"/>
      </w:docPartPr>
      <w:docPartBody>
        <w:p w:rsidR="0094303A" w:rsidRDefault="00BB0982">
          <w:r>
            <w:t>Evaluation and implications of the research, including how the results support or do not support the argument; comparison of results with previous research; and problems with the research.</w:t>
          </w:r>
        </w:p>
        <w:p w:rsidR="00000000" w:rsidRDefault="00BB0982">
          <w:pPr>
            <w:pStyle w:val="DE722643C52FD6488CABAFB3A181B01D"/>
          </w:pPr>
          <w:r>
            <w:t>The Discu</w:t>
          </w:r>
          <w:r>
            <w:t>ssion section continues on the same page after the end of the Results section.</w:t>
          </w:r>
        </w:p>
      </w:docPartBody>
    </w:docPart>
    <w:docPart>
      <w:docPartPr>
        <w:name w:val="F2CAC56DAF08BC47ADC23A00066DDF4F"/>
        <w:category>
          <w:name w:val="General"/>
          <w:gallery w:val="placeholder"/>
        </w:category>
        <w:types>
          <w:type w:val="bbPlcHdr"/>
        </w:types>
        <w:behaviors>
          <w:behavior w:val="content"/>
        </w:behaviors>
        <w:guid w:val="{677B79FA-14EF-0141-BD6B-15AA7FE13DA2}"/>
      </w:docPartPr>
      <w:docPartBody>
        <w:p w:rsidR="00000000" w:rsidRDefault="00BB0982">
          <w:pPr>
            <w:pStyle w:val="F2CAC56DAF08BC47ADC23A00066DDF4F"/>
          </w:pPr>
          <w:r>
            <w:t>Appendices</w:t>
          </w:r>
        </w:p>
      </w:docPartBody>
    </w:docPart>
    <w:docPart>
      <w:docPartPr>
        <w:name w:val="948ED042D69878499227A49EB2C9B01E"/>
        <w:category>
          <w:name w:val="General"/>
          <w:gallery w:val="placeholder"/>
        </w:category>
        <w:types>
          <w:type w:val="bbPlcHdr"/>
        </w:types>
        <w:behaviors>
          <w:behavior w:val="content"/>
        </w:behaviors>
        <w:guid w:val="{A9AFD26B-14E8-0F4F-AED3-44C600E9C27F}"/>
      </w:docPartPr>
      <w:docPartBody>
        <w:p w:rsidR="0094303A" w:rsidRDefault="00BB0982">
          <w:r>
            <w:t>Includes supplementary material not appropriate in the body of the report</w:t>
          </w:r>
        </w:p>
        <w:p w:rsidR="00000000" w:rsidRDefault="00BB0982">
          <w:pPr>
            <w:pStyle w:val="948ED042D69878499227A49EB2C9B01E"/>
          </w:pPr>
          <w:r>
            <w:t>The Appendices section begins a new page.</w:t>
          </w:r>
        </w:p>
      </w:docPartBody>
    </w:docPart>
    <w:docPart>
      <w:docPartPr>
        <w:name w:val="B03D7741277DAC45A652DAF10CB3173F"/>
        <w:category>
          <w:name w:val="General"/>
          <w:gallery w:val="placeholder"/>
        </w:category>
        <w:types>
          <w:type w:val="bbPlcHdr"/>
        </w:types>
        <w:behaviors>
          <w:behavior w:val="content"/>
        </w:behaviors>
        <w:guid w:val="{840FEE92-E8DE-F444-B64B-0C8A2A2BC1A7}"/>
      </w:docPartPr>
      <w:docPartBody>
        <w:p w:rsidR="00000000" w:rsidRDefault="00BB0982">
          <w:pPr>
            <w:pStyle w:val="B03D7741277DAC45A652DAF10CB3173F"/>
          </w:pPr>
          <w:r>
            <w:t>References</w:t>
          </w:r>
        </w:p>
      </w:docPartBody>
    </w:docPart>
    <w:docPart>
      <w:docPartPr>
        <w:name w:val="14EC78D0A45C3C40B3A2C3E75688A8DD"/>
        <w:category>
          <w:name w:val="General"/>
          <w:gallery w:val="placeholder"/>
        </w:category>
        <w:types>
          <w:type w:val="bbPlcHdr"/>
        </w:types>
        <w:behaviors>
          <w:behavior w:val="content"/>
        </w:behaviors>
        <w:guid w:val="{ECB45E40-D273-EC4D-8505-36D69BF1F782}"/>
      </w:docPartPr>
      <w:docPartBody>
        <w:p w:rsidR="0094303A" w:rsidRDefault="00BB0982">
          <w:r>
            <w:t xml:space="preserve">In the research report, all references to previous research </w:t>
          </w:r>
          <w:r>
            <w:t>or ideas will be accompanied by a reference citation of the original author.</w:t>
          </w:r>
        </w:p>
        <w:p w:rsidR="0094303A" w:rsidRDefault="00BB0982">
          <w:r>
            <w:t>The References section begins a new page.</w:t>
          </w:r>
        </w:p>
        <w:p w:rsidR="0094303A" w:rsidRDefault="00BB0982">
          <w:r>
            <w:t>The following are examples of appropriate layout for references:</w:t>
          </w:r>
        </w:p>
        <w:p w:rsidR="0094303A" w:rsidRDefault="00BB0982">
          <w:r>
            <w:t>[Author Last Name, First Name]. [Year]. [</w:t>
          </w:r>
          <w:r>
            <w:rPr>
              <w:u w:val="single"/>
            </w:rPr>
            <w:t>Book Title</w:t>
          </w:r>
          <w:r>
            <w:t>]. [Publisher].</w:t>
          </w:r>
        </w:p>
        <w:p w:rsidR="00000000" w:rsidRDefault="00BB0982">
          <w:pPr>
            <w:pStyle w:val="14EC78D0A45C3C40B3A2C3E75688A8DD"/>
          </w:pPr>
          <w:r>
            <w:t>[Auth</w:t>
          </w:r>
          <w:r>
            <w:t>or Last Name, First Name]. [Year]. "[Article Title]." [</w:t>
          </w:r>
          <w:r>
            <w:rPr>
              <w:i/>
              <w:iCs/>
            </w:rPr>
            <w:t>Periodical Name</w:t>
          </w:r>
          <w:r>
            <w:t>] [Volume]([Number]): [Pages].</w:t>
          </w:r>
        </w:p>
      </w:docPartBody>
    </w:docPart>
    <w:docPart>
      <w:docPartPr>
        <w:name w:val="BC6C89A2BD15FD4FAE4308F1E26ACC8E"/>
        <w:category>
          <w:name w:val="General"/>
          <w:gallery w:val="placeholder"/>
        </w:category>
        <w:types>
          <w:type w:val="bbPlcHdr"/>
        </w:types>
        <w:behaviors>
          <w:behavior w:val="content"/>
        </w:behaviors>
        <w:guid w:val="{8AD41CDE-1352-444E-84D8-FA62B9774BEA}"/>
      </w:docPartPr>
      <w:docPartBody>
        <w:p w:rsidR="00000000" w:rsidRDefault="00BB0982">
          <w:pPr>
            <w:pStyle w:val="BC6C89A2BD15FD4FAE4308F1E26ACC8E"/>
          </w:pPr>
          <w:r>
            <w:t>The entries have these elements: author(s); year of publication; title; and source (publisher for books, and title of journal for reports or article</w:t>
          </w:r>
          <w:r>
            <w:t xml:space="preserve">s). Book titles are underlined; titles of articles are in quotation marks; journal titles are italicized. The journal title is followed by the volume number, then the number within the volume (or the month or season, depending upon the journal's style) in </w:t>
          </w:r>
          <w:r>
            <w:t>parentheses, and then the page numbers.</w:t>
          </w:r>
        </w:p>
      </w:docPartBody>
    </w:docPart>
    <w:docPart>
      <w:docPartPr>
        <w:name w:val="1BA909FD2AFF544A8B01B6647EE5F481"/>
        <w:category>
          <w:name w:val="General"/>
          <w:gallery w:val="placeholder"/>
        </w:category>
        <w:types>
          <w:type w:val="bbPlcHdr"/>
        </w:types>
        <w:behaviors>
          <w:behavior w:val="content"/>
        </w:behaviors>
        <w:guid w:val="{5F06E65D-8B59-D84B-8649-951576328854}"/>
      </w:docPartPr>
      <w:docPartBody>
        <w:p w:rsidR="00000000" w:rsidRDefault="00BB0982">
          <w:pPr>
            <w:pStyle w:val="1BA909FD2AFF544A8B01B6647EE5F481"/>
          </w:pPr>
          <w:r>
            <w:t>Citing Internet Sources</w:t>
          </w:r>
        </w:p>
      </w:docPartBody>
    </w:docPart>
    <w:docPart>
      <w:docPartPr>
        <w:name w:val="0B98352973B3DE45BD8BA5C7A85EF728"/>
        <w:category>
          <w:name w:val="General"/>
          <w:gallery w:val="placeholder"/>
        </w:category>
        <w:types>
          <w:type w:val="bbPlcHdr"/>
        </w:types>
        <w:behaviors>
          <w:behavior w:val="content"/>
        </w:behaviors>
        <w:guid w:val="{23F90A6D-3D1A-E44C-A413-989C17F113C9}"/>
      </w:docPartPr>
      <w:docPartBody>
        <w:p w:rsidR="00000000" w:rsidRDefault="00BB0982">
          <w:pPr>
            <w:pStyle w:val="0B98352973B3DE45BD8BA5C7A85EF728"/>
          </w:pPr>
          <w:r>
            <w:t>There differing styles and no standard for citing Internet sources. Check with your instructor about whether your institution has a preferred style. In the</w:t>
          </w:r>
          <w:r>
            <w:t xml:space="preserve"> absence of one, use the following style, which is adapted from the periodical reference mentioned earlier:</w:t>
          </w:r>
        </w:p>
      </w:docPartBody>
    </w:docPart>
    <w:docPart>
      <w:docPartPr>
        <w:name w:val="DA8B45DF34ED314BA852E2CCE6A28869"/>
        <w:category>
          <w:name w:val="General"/>
          <w:gallery w:val="placeholder"/>
        </w:category>
        <w:types>
          <w:type w:val="bbPlcHdr"/>
        </w:types>
        <w:behaviors>
          <w:behavior w:val="content"/>
        </w:behaviors>
        <w:guid w:val="{F902541B-A60D-5E4F-BDBF-770E57E4B453}"/>
      </w:docPartPr>
      <w:docPartBody>
        <w:p w:rsidR="00000000" w:rsidRDefault="00BB0982">
          <w:pPr>
            <w:pStyle w:val="DA8B45DF34ED314BA852E2CCE6A28869"/>
          </w:pPr>
          <w:r>
            <w:t>[Author Last Name, First Name]. [Year]. [Web Page Title]. [Website title or owner]. [Website URL] (accessed [Date acce</w:t>
          </w:r>
          <w:r>
            <w:t>ssed]).</w:t>
          </w:r>
        </w:p>
      </w:docPartBody>
    </w:docPart>
    <w:docPart>
      <w:docPartPr>
        <w:name w:val="EFE25F360979CC42ABF15EF4450CA63F"/>
        <w:category>
          <w:name w:val="General"/>
          <w:gallery w:val="placeholder"/>
        </w:category>
        <w:types>
          <w:type w:val="bbPlcHdr"/>
        </w:types>
        <w:behaviors>
          <w:behavior w:val="content"/>
        </w:behaviors>
        <w:guid w:val="{FBE12C91-30CA-CE4F-92D1-6128214C8553}"/>
      </w:docPartPr>
      <w:docPartBody>
        <w:p w:rsidR="00000000" w:rsidRDefault="00BB0982">
          <w:pPr>
            <w:pStyle w:val="EFE25F360979CC42ABF15EF4450CA63F"/>
          </w:pPr>
          <w:r>
            <w:t>[Type here]</w:t>
          </w:r>
        </w:p>
      </w:docPartBody>
    </w:docPart>
    <w:docPart>
      <w:docPartPr>
        <w:name w:val="4BC889CF964369469C832A99BDB44F2C"/>
        <w:category>
          <w:name w:val="General"/>
          <w:gallery w:val="placeholder"/>
        </w:category>
        <w:types>
          <w:type w:val="bbPlcHdr"/>
        </w:types>
        <w:behaviors>
          <w:behavior w:val="content"/>
        </w:behaviors>
        <w:guid w:val="{8E1C59F9-8C02-144B-9837-4A7A4B12618C}"/>
      </w:docPartPr>
      <w:docPartBody>
        <w:p w:rsidR="00000000" w:rsidRDefault="00BB0982">
          <w:pPr>
            <w:pStyle w:val="4BC889CF964369469C832A99BDB44F2C"/>
          </w:pPr>
          <w:r>
            <w:t>[</w:t>
          </w:r>
          <w:r>
            <w:rPr>
              <w:rStyle w:val="PlaceholderText"/>
            </w:rPr>
            <w:t>Title of Term Paper]</w:t>
          </w:r>
        </w:p>
      </w:docPartBody>
    </w:docPart>
    <w:docPart>
      <w:docPartPr>
        <w:name w:val="889ECF4B260C9842AA466930CE39E15B"/>
        <w:category>
          <w:name w:val="General"/>
          <w:gallery w:val="placeholder"/>
        </w:category>
        <w:types>
          <w:type w:val="bbPlcHdr"/>
        </w:types>
        <w:behaviors>
          <w:behavior w:val="content"/>
        </w:behaviors>
        <w:guid w:val="{66C9FA37-150A-ED46-AF3B-18FE5F90B739}"/>
      </w:docPartPr>
      <w:docPartBody>
        <w:p w:rsidR="00000000" w:rsidRDefault="00BB0982">
          <w:pPr>
            <w:pStyle w:val="889ECF4B260C9842AA466930CE39E15B"/>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982"/>
    <w:rsid w:val="00BB098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eastAsia="en-US"/>
    </w:rPr>
  </w:style>
  <w:style w:type="paragraph" w:styleId="Heading3">
    <w:name w:val="heading 3"/>
    <w:basedOn w:val="Normal"/>
    <w:next w:val="Normal"/>
    <w:link w:val="Heading3Char"/>
    <w:uiPriority w:val="1"/>
    <w:qFormat/>
    <w:pPr>
      <w:keepNext/>
      <w:keepLines/>
      <w:spacing w:line="480" w:lineRule="auto"/>
      <w:ind w:left="720" w:right="720"/>
      <w:jc w:val="right"/>
      <w:outlineLvl w:val="2"/>
    </w:pPr>
    <w:rPr>
      <w:rFonts w:asciiTheme="majorHAnsi" w:eastAsiaTheme="majorEastAsia" w:hAnsiTheme="majorHAnsi" w:cstheme="majorBidi"/>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B36AE1EF786742B39DDF17F41157BC">
    <w:name w:val="60B36AE1EF786742B39DDF17F41157BC"/>
  </w:style>
  <w:style w:type="paragraph" w:customStyle="1" w:styleId="8A202959D3799647A8922138C8324C05">
    <w:name w:val="8A202959D3799647A8922138C8324C05"/>
  </w:style>
  <w:style w:type="character" w:styleId="PlaceholderText">
    <w:name w:val="Placeholder Text"/>
    <w:basedOn w:val="DefaultParagraphFont"/>
    <w:uiPriority w:val="99"/>
    <w:semiHidden/>
    <w:rPr>
      <w:color w:val="808080"/>
    </w:rPr>
  </w:style>
  <w:style w:type="paragraph" w:customStyle="1" w:styleId="54F9DFE0F86D42458E0BDCDBFD3E139B">
    <w:name w:val="54F9DFE0F86D42458E0BDCDBFD3E139B"/>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lang w:eastAsia="en-US"/>
    </w:rPr>
  </w:style>
  <w:style w:type="paragraph" w:customStyle="1" w:styleId="584C22CDD5EB1341B7FA987784EBE57C">
    <w:name w:val="584C22CDD5EB1341B7FA987784EBE57C"/>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eastAsia="en-US"/>
    </w:rPr>
  </w:style>
  <w:style w:type="paragraph" w:customStyle="1" w:styleId="E51EE436EDEA4848BFF868A0658CF016">
    <w:name w:val="E51EE436EDEA4848BFF868A0658CF016"/>
  </w:style>
  <w:style w:type="paragraph" w:customStyle="1" w:styleId="C0EEEC5F2D2BEE4293B105AC23C7F663">
    <w:name w:val="C0EEEC5F2D2BEE4293B105AC23C7F663"/>
  </w:style>
  <w:style w:type="paragraph" w:customStyle="1" w:styleId="C34E176F02EB7748BD4B1087544AB8AB">
    <w:name w:val="C34E176F02EB7748BD4B1087544AB8AB"/>
  </w:style>
  <w:style w:type="paragraph" w:customStyle="1" w:styleId="79F1C39167342E4F8E3849C6BE7CF7FB">
    <w:name w:val="79F1C39167342E4F8E3849C6BE7CF7FB"/>
  </w:style>
  <w:style w:type="paragraph" w:customStyle="1" w:styleId="7F9E88B0E3739F4F82EDD66E56524F5A">
    <w:name w:val="7F9E88B0E3739F4F82EDD66E56524F5A"/>
  </w:style>
  <w:style w:type="paragraph" w:customStyle="1" w:styleId="098EE08289F42C45857ED8728ED3FDAF">
    <w:name w:val="098EE08289F42C45857ED8728ED3FDAF"/>
  </w:style>
  <w:style w:type="paragraph" w:customStyle="1" w:styleId="EDE9F1F09BC4E347B218E7D07BF45C0D">
    <w:name w:val="EDE9F1F09BC4E347B218E7D07BF45C0D"/>
  </w:style>
  <w:style w:type="paragraph" w:customStyle="1" w:styleId="7A9D48922A2A364AA18AF6C06BA70D64">
    <w:name w:val="7A9D48922A2A364AA18AF6C06BA70D64"/>
  </w:style>
  <w:style w:type="paragraph" w:customStyle="1" w:styleId="3C5AF094256750479F32A96C02346A0D">
    <w:name w:val="3C5AF094256750479F32A96C02346A0D"/>
  </w:style>
  <w:style w:type="paragraph" w:customStyle="1" w:styleId="30096C656ECAE94E939221951237E620">
    <w:name w:val="30096C656ECAE94E939221951237E620"/>
  </w:style>
  <w:style w:type="paragraph" w:customStyle="1" w:styleId="63CFF31371923445A20315919C978ACE">
    <w:name w:val="63CFF31371923445A20315919C978ACE"/>
  </w:style>
  <w:style w:type="paragraph" w:customStyle="1" w:styleId="474D23915C98A640B01BCD4ED0CFB869">
    <w:name w:val="474D23915C98A640B01BCD4ED0CFB869"/>
  </w:style>
  <w:style w:type="paragraph" w:customStyle="1" w:styleId="18078A57574FA446AEA50FB5C83AE9D8">
    <w:name w:val="18078A57574FA446AEA50FB5C83AE9D8"/>
  </w:style>
  <w:style w:type="paragraph" w:customStyle="1" w:styleId="DE722643C52FD6488CABAFB3A181B01D">
    <w:name w:val="DE722643C52FD6488CABAFB3A181B01D"/>
  </w:style>
  <w:style w:type="paragraph" w:customStyle="1" w:styleId="F2CAC56DAF08BC47ADC23A00066DDF4F">
    <w:name w:val="F2CAC56DAF08BC47ADC23A00066DDF4F"/>
  </w:style>
  <w:style w:type="paragraph" w:customStyle="1" w:styleId="948ED042D69878499227A49EB2C9B01E">
    <w:name w:val="948ED042D69878499227A49EB2C9B01E"/>
  </w:style>
  <w:style w:type="paragraph" w:customStyle="1" w:styleId="B03D7741277DAC45A652DAF10CB3173F">
    <w:name w:val="B03D7741277DAC45A652DAF10CB3173F"/>
  </w:style>
  <w:style w:type="paragraph" w:customStyle="1" w:styleId="14EC78D0A45C3C40B3A2C3E75688A8DD">
    <w:name w:val="14EC78D0A45C3C40B3A2C3E75688A8DD"/>
  </w:style>
  <w:style w:type="paragraph" w:customStyle="1" w:styleId="BC6C89A2BD15FD4FAE4308F1E26ACC8E">
    <w:name w:val="BC6C89A2BD15FD4FAE4308F1E26ACC8E"/>
  </w:style>
  <w:style w:type="paragraph" w:customStyle="1" w:styleId="1BA909FD2AFF544A8B01B6647EE5F481">
    <w:name w:val="1BA909FD2AFF544A8B01B6647EE5F481"/>
  </w:style>
  <w:style w:type="paragraph" w:customStyle="1" w:styleId="0B98352973B3DE45BD8BA5C7A85EF728">
    <w:name w:val="0B98352973B3DE45BD8BA5C7A85EF728"/>
  </w:style>
  <w:style w:type="paragraph" w:customStyle="1" w:styleId="DA8B45DF34ED314BA852E2CCE6A28869">
    <w:name w:val="DA8B45DF34ED314BA852E2CCE6A28869"/>
  </w:style>
  <w:style w:type="paragraph" w:customStyle="1" w:styleId="EFE25F360979CC42ABF15EF4450CA63F">
    <w:name w:val="EFE25F360979CC42ABF15EF4450CA63F"/>
  </w:style>
  <w:style w:type="paragraph" w:customStyle="1" w:styleId="4BC889CF964369469C832A99BDB44F2C">
    <w:name w:val="4BC889CF964369469C832A99BDB44F2C"/>
  </w:style>
  <w:style w:type="paragraph" w:customStyle="1" w:styleId="889ECF4B260C9842AA466930CE39E15B">
    <w:name w:val="889ECF4B260C9842AA466930CE39E1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879267</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2013-02-25T14:54:00+00:00</AssetStart>
    <FriendlyTitle xmlns="4873beb7-5857-4685-be1f-d57550cc96cc" xsi:nil="true"/>
    <MarketSpecific xmlns="4873beb7-5857-4685-be1f-d57550cc96cc">false</MarketSpecific>
    <TPNamespace xmlns="4873beb7-5857-4685-be1f-d57550cc96cc" xsi:nil="true"/>
    <PublishStatusLookup xmlns="4873beb7-5857-4685-be1f-d57550cc96cc">
      <Value>1676433</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TP104022120</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753C2484-32F2-4C53-A41A-0A141D02B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2C76E5-D8A0-438C-9BB2-28E1EDEBC93D}">
  <ds:schemaRefs>
    <ds:schemaRef ds:uri="http://schemas.microsoft.com/sharepoint/v3/contenttype/forms"/>
  </ds:schemaRefs>
</ds:datastoreItem>
</file>

<file path=customXml/itemProps3.xml><?xml version="1.0" encoding="utf-8"?>
<ds:datastoreItem xmlns:ds="http://schemas.openxmlformats.org/officeDocument/2006/customXml" ds:itemID="{49D5F19A-97A9-46E6-BAC0-59D7CA5B3C21}">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Term paper.dotx</Template>
  <TotalTime>18</TotalTime>
  <Pages>8</Pages>
  <Words>726</Words>
  <Characters>4141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ECE574 Final Project-Calculate PI Benchmark</dc:title>
  <dc:creator>HeQihao</dc:creator>
  <cp:lastModifiedBy>HeQihao</cp:lastModifiedBy>
  <cp:revision>16</cp:revision>
  <dcterms:created xsi:type="dcterms:W3CDTF">2017-05-07T01:31:00Z</dcterms:created>
  <dcterms:modified xsi:type="dcterms:W3CDTF">2017-05-07T02:23:00Z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