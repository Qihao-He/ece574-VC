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4A73AF" w14:paraId="63C130DF" w14:textId="77777777">
        <w:trPr>
          <w:trHeight w:val="2430"/>
        </w:trPr>
        <w:tc>
          <w:tcPr>
            <w:tcW w:w="9350" w:type="dxa"/>
            <w:vAlign w:val="bottom"/>
          </w:tcPr>
          <w:sdt>
            <w:sdtPr>
              <w:alias w:val="Title"/>
              <w:tag w:val=""/>
              <w:id w:val="-1457634406"/>
              <w:placeholder>
                <w:docPart w:val="60B36AE1EF786742B39DDF17F41157BC"/>
              </w:placeholder>
              <w:dataBinding w:prefixMappings="xmlns:ns0='http://purl.org/dc/elements/1.1/' xmlns:ns1='http://schemas.openxmlformats.org/package/2006/metadata/core-properties' " w:xpath="/ns1:coreProperties[1]/ns0:title[1]" w:storeItemID="{6C3C8BC8-F283-45AE-878A-BAB7291924A1}"/>
              <w:text/>
            </w:sdtPr>
            <w:sdtEndPr/>
            <w:sdtContent>
              <w:p w14:paraId="5C487BC6" w14:textId="49ADD83C" w:rsidR="004A73AF" w:rsidRDefault="006C2DCB" w:rsidP="004161F9">
                <w:pPr>
                  <w:pStyle w:val="Title"/>
                </w:pPr>
                <w:r>
                  <w:t>ECE574 Final Project</w:t>
                </w:r>
                <w:r w:rsidR="008506EA">
                  <w:t>-</w:t>
                </w:r>
                <w:r>
                  <w:t>Calculate PI Benchmark</w:t>
                </w:r>
              </w:p>
            </w:sdtContent>
          </w:sdt>
        </w:tc>
      </w:tr>
      <w:tr w:rsidR="004A73AF" w14:paraId="67BFE757" w14:textId="77777777">
        <w:trPr>
          <w:trHeight w:val="6705"/>
        </w:trPr>
        <w:tc>
          <w:tcPr>
            <w:tcW w:w="9350" w:type="dxa"/>
            <w:vAlign w:val="bottom"/>
          </w:tcPr>
          <w:p w14:paraId="057CC1F8" w14:textId="671854ED" w:rsidR="004A73AF" w:rsidRDefault="00E1047F" w:rsidP="004161F9">
            <w:pPr>
              <w:pStyle w:val="Heading3"/>
              <w:spacing w:line="240" w:lineRule="auto"/>
            </w:pPr>
            <w:sdt>
              <w:sdtPr>
                <w:alias w:val="Your Name"/>
                <w:tag w:val=""/>
                <w:id w:val="691496539"/>
                <w:placeholder>
                  <w:docPart w:val="8A202959D3799647A8922138C8324C05"/>
                </w:placeholder>
                <w:dataBinding w:prefixMappings="xmlns:ns0='http://purl.org/dc/elements/1.1/' xmlns:ns1='http://schemas.openxmlformats.org/package/2006/metadata/core-properties' " w:xpath="/ns1:coreProperties[1]/ns0:creator[1]" w:storeItemID="{6C3C8BC8-F283-45AE-878A-BAB7291924A1}"/>
                <w:text/>
              </w:sdtPr>
              <w:sdtEndPr/>
              <w:sdtContent>
                <w:r w:rsidR="00BC2992">
                  <w:t>He</w:t>
                </w:r>
                <w:r w:rsidR="008829B5">
                  <w:t xml:space="preserve"> </w:t>
                </w:r>
                <w:r w:rsidR="00BC2992">
                  <w:t>Qihao</w:t>
                </w:r>
              </w:sdtContent>
            </w:sdt>
          </w:p>
          <w:p w14:paraId="1E29EA3D" w14:textId="02F662C9" w:rsidR="004A73AF" w:rsidRDefault="00BD62FA" w:rsidP="004161F9">
            <w:pPr>
              <w:pStyle w:val="Heading3"/>
              <w:spacing w:line="240" w:lineRule="auto"/>
            </w:pPr>
            <w:r>
              <w:t>ECE574</w:t>
            </w:r>
          </w:p>
          <w:p w14:paraId="490BE0E7" w14:textId="5DCAA59A" w:rsidR="004A73AF" w:rsidRDefault="00E1047F" w:rsidP="004161F9">
            <w:pPr>
              <w:pStyle w:val="Heading3"/>
              <w:spacing w:line="240" w:lineRule="auto"/>
            </w:pPr>
            <w:sdt>
              <w:sdtPr>
                <w:id w:val="1657335012"/>
                <w:placeholder>
                  <w:docPart w:val="584C22CDD5EB1341B7FA987784EBE57C"/>
                </w:placeholder>
                <w:date w:fullDate="2017-05-10T00:00:00Z">
                  <w:dateFormat w:val="MMMM d, yyyy"/>
                  <w:lid w:val="en-US"/>
                  <w:storeMappedDataAs w:val="dateTime"/>
                  <w:calendar w:val="gregorian"/>
                </w:date>
              </w:sdtPr>
              <w:sdtEndPr/>
              <w:sdtContent>
                <w:r w:rsidR="00210D2B">
                  <w:t>May 10, 2017</w:t>
                </w:r>
              </w:sdtContent>
            </w:sdt>
          </w:p>
        </w:tc>
      </w:tr>
    </w:tbl>
    <w:p w14:paraId="481AE440" w14:textId="77777777" w:rsidR="004A73AF" w:rsidRDefault="004A73AF" w:rsidP="004161F9">
      <w:pPr>
        <w:spacing w:line="240" w:lineRule="auto"/>
      </w:pPr>
    </w:p>
    <w:p w14:paraId="4AB33774" w14:textId="77777777" w:rsidR="004A73AF" w:rsidRDefault="004A73AF" w:rsidP="004161F9">
      <w:pPr>
        <w:spacing w:line="240" w:lineRule="auto"/>
        <w:sectPr w:rsidR="004A73AF">
          <w:footerReference w:type="first" r:id="rId11"/>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14:paraId="6B0AF4D2" w14:textId="77777777" w:rsidR="000E463E" w:rsidRDefault="008F1458" w:rsidP="004161F9">
      <w:pPr>
        <w:pStyle w:val="Heading1"/>
        <w:numPr>
          <w:ilvl w:val="0"/>
          <w:numId w:val="2"/>
        </w:numPr>
        <w:spacing w:line="240" w:lineRule="auto"/>
        <w:ind w:firstLine="0"/>
      </w:pPr>
      <w:r>
        <w:lastRenderedPageBreak/>
        <w:t xml:space="preserve">Introduction: </w:t>
      </w:r>
    </w:p>
    <w:p w14:paraId="4FB12D9B" w14:textId="1E5F0890" w:rsidR="008F1458" w:rsidRPr="003E4065" w:rsidRDefault="008F1458" w:rsidP="004161F9">
      <w:pPr>
        <w:pStyle w:val="ListParagraph"/>
        <w:spacing w:line="240" w:lineRule="auto"/>
        <w:ind w:left="1080"/>
        <w:rPr>
          <w:color w:val="FF0000"/>
        </w:rPr>
      </w:pPr>
      <w:r w:rsidRPr="003E4065">
        <w:rPr>
          <w:color w:val="FF0000"/>
        </w:rPr>
        <w:t>What your project is and what the goal was.</w:t>
      </w:r>
    </w:p>
    <w:p w14:paraId="68042ADF" w14:textId="1458A2E9" w:rsidR="003555FA" w:rsidRDefault="003E4065" w:rsidP="004161F9">
      <w:pPr>
        <w:pStyle w:val="ListParagraph"/>
        <w:spacing w:line="240" w:lineRule="auto"/>
        <w:ind w:left="1080"/>
      </w:pPr>
      <w:r>
        <w:t xml:space="preserve">My project is </w:t>
      </w:r>
      <w:r w:rsidR="00A86281" w:rsidRPr="00A86281">
        <w:t xml:space="preserve">to study the parallel code implement in Message Passing Interface(MPI). </w:t>
      </w:r>
      <w:r w:rsidR="00FF30F7">
        <w:t xml:space="preserve"> My goal is to c</w:t>
      </w:r>
      <w:r w:rsidR="00A86281" w:rsidRPr="00A86281">
        <w:t>ode a MPI benchmark that runs on distributed systems and shared memory systems.</w:t>
      </w:r>
    </w:p>
    <w:p w14:paraId="2F617572" w14:textId="5E9AD2EC" w:rsidR="000D5D90" w:rsidRDefault="008F1458" w:rsidP="004161F9">
      <w:pPr>
        <w:pStyle w:val="Heading1"/>
        <w:numPr>
          <w:ilvl w:val="0"/>
          <w:numId w:val="2"/>
        </w:numPr>
        <w:spacing w:line="240" w:lineRule="auto"/>
        <w:ind w:firstLine="0"/>
      </w:pPr>
      <w:r>
        <w:t xml:space="preserve">Related work. </w:t>
      </w:r>
    </w:p>
    <w:p w14:paraId="5B2F78C3" w14:textId="48E36730" w:rsidR="008F1458" w:rsidRPr="003E4065" w:rsidRDefault="008F1458" w:rsidP="004161F9">
      <w:pPr>
        <w:pStyle w:val="ListParagraph"/>
        <w:spacing w:line="240" w:lineRule="auto"/>
        <w:ind w:left="1080"/>
        <w:rPr>
          <w:color w:val="FF0000"/>
        </w:rPr>
      </w:pPr>
      <w:r w:rsidRPr="003E4065">
        <w:rPr>
          <w:color w:val="FF0000"/>
        </w:rPr>
        <w:t>List and properly cite at least three related projects that did similar work (academic papers would be best, but you can also cite websites and such). Describe how your work differs from the previous work.</w:t>
      </w:r>
    </w:p>
    <w:p w14:paraId="1C144E3C" w14:textId="77777777" w:rsidR="00210D2B" w:rsidRDefault="00210D2B" w:rsidP="004161F9">
      <w:pPr>
        <w:spacing w:line="240" w:lineRule="auto"/>
      </w:pPr>
      <w:r>
        <w:t>Parallel computing applies in calculation.</w:t>
      </w:r>
    </w:p>
    <w:p w14:paraId="55DBFB3E" w14:textId="77777777" w:rsidR="002F56B0" w:rsidRDefault="00210D2B" w:rsidP="004161F9">
      <w:pPr>
        <w:spacing w:line="240" w:lineRule="auto"/>
      </w:pPr>
      <w:r>
        <w:t>Ordinary Differenti</w:t>
      </w:r>
      <w:r w:rsidR="00463D9F">
        <w:t xml:space="preserve">al Equation(ODE) </w:t>
      </w:r>
    </w:p>
    <w:p w14:paraId="6A5D8534" w14:textId="37625010" w:rsidR="00210D2B" w:rsidRDefault="002F56B0" w:rsidP="004161F9">
      <w:pPr>
        <w:spacing w:line="240" w:lineRule="auto"/>
      </w:pPr>
      <w:r>
        <w:t xml:space="preserve">Some ODE </w:t>
      </w:r>
      <w:r w:rsidR="00463D9F">
        <w:t>is data dependent, make it not suitable for parallel computing.</w:t>
      </w:r>
    </w:p>
    <w:p w14:paraId="4D8E1CB7" w14:textId="65F94267" w:rsidR="00150F6C" w:rsidRDefault="00150F6C" w:rsidP="004161F9">
      <w:pPr>
        <w:spacing w:line="240" w:lineRule="auto"/>
      </w:pPr>
      <w:r>
        <w:t xml:space="preserve">Related work: </w:t>
      </w:r>
      <w:r w:rsidRPr="00150F6C">
        <w:t>Parallel methods for the numerical integration of ordinary differential equations</w:t>
      </w:r>
      <w:r w:rsidR="003B5991">
        <w:t xml:space="preserve"> </w:t>
      </w:r>
      <w:r w:rsidR="00471CC9">
        <w:t>[1]</w:t>
      </w:r>
    </w:p>
    <w:p w14:paraId="26683D81" w14:textId="28E0D513" w:rsidR="00F85420" w:rsidRDefault="00210D2B" w:rsidP="00F85420">
      <w:pPr>
        <w:spacing w:line="240" w:lineRule="auto"/>
      </w:pPr>
      <w:r>
        <w:t xml:space="preserve">Optimization problem </w:t>
      </w:r>
    </w:p>
    <w:p w14:paraId="56297EC4" w14:textId="7D10DCEF" w:rsidR="00210D2B" w:rsidRDefault="00C92E8D" w:rsidP="004161F9">
      <w:pPr>
        <w:spacing w:line="240" w:lineRule="auto"/>
      </w:pPr>
      <w:r w:rsidRPr="00C92E8D">
        <w:t>Solve initial conditio</w:t>
      </w:r>
      <w:r>
        <w:t>n boundary optimization problem. S</w:t>
      </w:r>
      <w:r w:rsidR="00210D2B">
        <w:t>teepest descent algorithm depend data that requires the current data point to the next point for the gradient, th</w:t>
      </w:r>
      <w:r w:rsidR="00463D9F">
        <w:t>en process for the line search.</w:t>
      </w:r>
    </w:p>
    <w:p w14:paraId="545AFFA9" w14:textId="218034FC" w:rsidR="00F85420" w:rsidRDefault="00F85420" w:rsidP="004161F9">
      <w:pPr>
        <w:spacing w:line="240" w:lineRule="auto"/>
      </w:pPr>
      <w:r>
        <w:t xml:space="preserve">Related work: </w:t>
      </w:r>
      <w:r w:rsidRPr="00F85420">
        <w:t>Parallel global optimization with the particle swarm algorithm</w:t>
      </w:r>
      <w:r w:rsidR="006544EB">
        <w:t xml:space="preserve"> </w:t>
      </w:r>
      <w:r w:rsidR="00707FF3">
        <w:t>[2]</w:t>
      </w:r>
    </w:p>
    <w:p w14:paraId="10F0FD8C" w14:textId="2C8B7C74" w:rsidR="00210D2B" w:rsidRDefault="003C3421" w:rsidP="004161F9">
      <w:pPr>
        <w:spacing w:line="240" w:lineRule="auto"/>
      </w:pPr>
      <w:r>
        <w:t>M</w:t>
      </w:r>
      <w:r w:rsidR="00210D2B">
        <w:t>atrix multiplication</w:t>
      </w:r>
    </w:p>
    <w:p w14:paraId="720CA5B2" w14:textId="535FC51A" w:rsidR="00210D2B" w:rsidRDefault="00210D2B" w:rsidP="004161F9">
      <w:pPr>
        <w:spacing w:line="240" w:lineRule="auto"/>
        <w:rPr>
          <w:rFonts w:hint="eastAsia"/>
          <w:lang w:eastAsia="zh-CN"/>
        </w:rPr>
      </w:pPr>
      <w:r>
        <w:t>Easy to implement, easy</w:t>
      </w:r>
      <w:r w:rsidR="00051AE6">
        <w:t xml:space="preserve"> to understand, but the topic is</w:t>
      </w:r>
      <w:r w:rsidR="00A27C99">
        <w:t xml:space="preserve"> </w:t>
      </w:r>
      <w:r w:rsidR="00051AE6">
        <w:t>too common</w:t>
      </w:r>
      <w:r>
        <w:t>, does not have distinguish feature that is difficult</w:t>
      </w:r>
    </w:p>
    <w:p w14:paraId="6A3D8AC2" w14:textId="77777777" w:rsidR="00210D2B" w:rsidRDefault="00210D2B" w:rsidP="004161F9">
      <w:pPr>
        <w:spacing w:line="240" w:lineRule="auto"/>
      </w:pPr>
      <w:r>
        <w:t>Prime number finding</w:t>
      </w:r>
    </w:p>
    <w:p w14:paraId="0440EC10" w14:textId="1A5BB16A" w:rsidR="00210D2B" w:rsidRDefault="00C91058" w:rsidP="004161F9">
      <w:pPr>
        <w:spacing w:line="240" w:lineRule="auto"/>
      </w:pPr>
      <w:r>
        <w:t>P</w:t>
      </w:r>
      <w:r w:rsidR="00210D2B">
        <w:t>rime number finding in a certain range. Using certain mathematical formulas to find prime number, or using divide by integers and have remainder equals 0 to f</w:t>
      </w:r>
      <w:r w:rsidR="00463D9F">
        <w:t>ilter out the non-prime number.</w:t>
      </w:r>
    </w:p>
    <w:p w14:paraId="68506750" w14:textId="6F9A25FC" w:rsidR="00557223" w:rsidRDefault="00557223" w:rsidP="004161F9">
      <w:pPr>
        <w:spacing w:line="240" w:lineRule="auto"/>
      </w:pPr>
      <w:r>
        <w:t xml:space="preserve">Related work: </w:t>
      </w:r>
      <w:r w:rsidRPr="00557223">
        <w:t>2 Fast Parallel Prime Number Sieves</w:t>
      </w:r>
      <w:r w:rsidR="00C4728E">
        <w:t xml:space="preserve"> </w:t>
      </w:r>
      <w:r w:rsidR="00F27359">
        <w:t>[3]</w:t>
      </w:r>
    </w:p>
    <w:p w14:paraId="49ACDD3B" w14:textId="77777777" w:rsidR="00210D2B" w:rsidRDefault="00210D2B" w:rsidP="004161F9">
      <w:pPr>
        <w:spacing w:line="240" w:lineRule="auto"/>
      </w:pPr>
      <w:r>
        <w:t>Integral of continuous function.</w:t>
      </w:r>
    </w:p>
    <w:p w14:paraId="07AFFBDA" w14:textId="77777777" w:rsidR="00210D2B" w:rsidRDefault="00210D2B" w:rsidP="004161F9">
      <w:pPr>
        <w:spacing w:line="240" w:lineRule="auto"/>
      </w:pPr>
      <w:r>
        <w:t>Suitable for parallel computing. The higher the sample frequency the better the precision.</w:t>
      </w:r>
    </w:p>
    <w:p w14:paraId="29283D6A" w14:textId="173C34AE" w:rsidR="003555FA" w:rsidRDefault="00210D2B" w:rsidP="004161F9">
      <w:pPr>
        <w:spacing w:line="240" w:lineRule="auto"/>
      </w:pPr>
      <w:r>
        <w:t>Double precision floating point variable data type.</w:t>
      </w:r>
    </w:p>
    <w:p w14:paraId="656B1F86" w14:textId="73B5F9E6" w:rsidR="00B70B5B" w:rsidRDefault="00B70B5B" w:rsidP="004161F9">
      <w:pPr>
        <w:spacing w:line="240" w:lineRule="auto"/>
      </w:pPr>
      <w:r>
        <w:t xml:space="preserve">Related work: </w:t>
      </w:r>
      <w:r w:rsidR="00D2055A">
        <w:t>Highly Parallel, High-Precision Numerical Integration [4]</w:t>
      </w:r>
    </w:p>
    <w:p w14:paraId="4738A86E" w14:textId="6AD3633F" w:rsidR="008F1458" w:rsidRDefault="000D5D90" w:rsidP="004161F9">
      <w:pPr>
        <w:pStyle w:val="Heading1"/>
        <w:numPr>
          <w:ilvl w:val="0"/>
          <w:numId w:val="2"/>
        </w:numPr>
        <w:spacing w:line="240" w:lineRule="auto"/>
        <w:ind w:firstLine="0"/>
      </w:pPr>
      <w:r>
        <w:lastRenderedPageBreak/>
        <w:t>Experiment setup</w:t>
      </w:r>
    </w:p>
    <w:p w14:paraId="4DCD8E56" w14:textId="39770233" w:rsidR="000D5D90" w:rsidRPr="000D5D90" w:rsidRDefault="000D5D90" w:rsidP="004161F9">
      <w:pPr>
        <w:pStyle w:val="Heading2"/>
        <w:spacing w:line="240" w:lineRule="auto"/>
      </w:pPr>
      <w:r>
        <w:t>hardware</w:t>
      </w:r>
    </w:p>
    <w:p w14:paraId="63A26AC3" w14:textId="77777777" w:rsidR="008F1458" w:rsidRDefault="008F1458" w:rsidP="004161F9">
      <w:pPr>
        <w:spacing w:line="240" w:lineRule="auto"/>
      </w:pPr>
      <w:r w:rsidRPr="003E4065">
        <w:rPr>
          <w:color w:val="FF0000"/>
        </w:rPr>
        <w:t>(a) Describe the computing hardware that you run on. Say if it is shared memory, a distributed system, or something else. List the CPU (architecture, type, speed), RAM, and network.</w:t>
      </w:r>
    </w:p>
    <w:p w14:paraId="244A821A" w14:textId="77777777" w:rsidR="00617FDD" w:rsidRDefault="005B6070" w:rsidP="004161F9">
      <w:pPr>
        <w:spacing w:line="240" w:lineRule="auto"/>
      </w:pPr>
      <w:r>
        <w:t xml:space="preserve">Share memory </w:t>
      </w:r>
      <w:r w:rsidR="00A23514">
        <w:rPr>
          <w:rFonts w:hint="eastAsia"/>
          <w:lang w:eastAsia="zh-CN"/>
        </w:rPr>
        <w:t>system</w:t>
      </w:r>
      <w:r>
        <w:t>:</w:t>
      </w:r>
      <w:r w:rsidR="0056202D">
        <w:t xml:space="preserve"> </w:t>
      </w:r>
    </w:p>
    <w:p w14:paraId="0AD7C75E" w14:textId="77777777" w:rsidR="004013A6" w:rsidRDefault="005B6070" w:rsidP="004161F9">
      <w:pPr>
        <w:spacing w:line="240" w:lineRule="auto"/>
        <w:ind w:left="1440"/>
      </w:pPr>
      <w:r>
        <w:t>VW-Haswell machine</w:t>
      </w:r>
      <w:r w:rsidR="0056202D">
        <w:t xml:space="preserve">, </w:t>
      </w:r>
    </w:p>
    <w:p w14:paraId="5E0C4CF1" w14:textId="77777777" w:rsidR="0030355D" w:rsidRDefault="008B186F" w:rsidP="004161F9">
      <w:pPr>
        <w:spacing w:line="240" w:lineRule="auto"/>
        <w:ind w:left="2160"/>
      </w:pPr>
      <w:r>
        <w:t>CPU</w:t>
      </w:r>
      <w:r w:rsidR="00D07CC1">
        <w:t>:</w:t>
      </w:r>
      <w:r w:rsidR="00D07CC1" w:rsidRPr="00D07CC1">
        <w:t xml:space="preserve"> x86_64</w:t>
      </w:r>
      <w:r w:rsidR="005E50D0">
        <w:t>, 32 cores</w:t>
      </w:r>
      <w:r w:rsidR="00DB3471">
        <w:t>,</w:t>
      </w:r>
      <w:r w:rsidR="00DB3471" w:rsidRPr="00DB3471">
        <w:t xml:space="preserve"> </w:t>
      </w:r>
      <w:r w:rsidR="00B65A96">
        <w:t>m</w:t>
      </w:r>
      <w:r w:rsidR="00617FDD">
        <w:t xml:space="preserve">odel name: </w:t>
      </w:r>
      <w:r w:rsidR="00DB3471" w:rsidRPr="00DB3471">
        <w:t>Intel(R) Xeon(R) CPU E5-2640 v3 @ 2.60GHz</w:t>
      </w:r>
      <w:r>
        <w:t xml:space="preserve">, </w:t>
      </w:r>
      <w:r w:rsidR="005E50D0">
        <w:t xml:space="preserve">RAM: </w:t>
      </w:r>
      <w:r w:rsidR="005E50D0" w:rsidRPr="005E50D0">
        <w:t>82366408 kB</w:t>
      </w:r>
      <w:r w:rsidR="005E50D0">
        <w:t xml:space="preserve">. </w:t>
      </w:r>
    </w:p>
    <w:p w14:paraId="0A468519" w14:textId="40DB895A" w:rsidR="0028550D" w:rsidRDefault="008B186F" w:rsidP="004161F9">
      <w:pPr>
        <w:spacing w:line="240" w:lineRule="auto"/>
        <w:ind w:left="2160"/>
      </w:pPr>
      <w:r>
        <w:t>Ethernet</w:t>
      </w:r>
      <w:r w:rsidR="00CA3ADA">
        <w:t xml:space="preserve"> </w:t>
      </w:r>
      <w:r w:rsidR="000F3061">
        <w:t>connected.</w:t>
      </w:r>
    </w:p>
    <w:p w14:paraId="6042E4F0" w14:textId="77777777" w:rsidR="005B6070" w:rsidRDefault="005B6070" w:rsidP="004161F9">
      <w:pPr>
        <w:spacing w:line="240" w:lineRule="auto"/>
      </w:pPr>
      <w:r>
        <w:t>Distributed system:</w:t>
      </w:r>
    </w:p>
    <w:p w14:paraId="369E6930" w14:textId="77777777" w:rsidR="006269C5" w:rsidRDefault="006269C5" w:rsidP="004161F9">
      <w:pPr>
        <w:spacing w:line="240" w:lineRule="auto"/>
        <w:ind w:left="1440"/>
      </w:pPr>
      <w:r>
        <w:t>VMW Research Group Raspberry Pi Cluster:</w:t>
      </w:r>
    </w:p>
    <w:p w14:paraId="763632BF" w14:textId="4D39FF90" w:rsidR="006269C5" w:rsidRDefault="0062583C" w:rsidP="004161F9">
      <w:pPr>
        <w:spacing w:line="240" w:lineRule="auto"/>
        <w:ind w:left="2160"/>
      </w:pPr>
      <w:r>
        <w:t xml:space="preserve">CPU: </w:t>
      </w:r>
      <w:r w:rsidR="006269C5">
        <w:t>Pi2</w:t>
      </w:r>
      <w:r w:rsidR="00EA38BD">
        <w:t>B</w:t>
      </w:r>
      <w:r w:rsidR="006269C5">
        <w:t xml:space="preserve"> -A 900MHz quad-core ARM Cortex-A7 CPU,1GB RAM</w:t>
      </w:r>
    </w:p>
    <w:p w14:paraId="79377221" w14:textId="77A1D879" w:rsidR="00AD010D" w:rsidRDefault="006269C5" w:rsidP="004161F9">
      <w:pPr>
        <w:spacing w:line="240" w:lineRule="auto"/>
        <w:ind w:left="2160"/>
      </w:pPr>
      <w:r>
        <w:t>24-node pi 2 cluster,96 cores with 24GB of RAM.</w:t>
      </w:r>
    </w:p>
    <w:p w14:paraId="34584EE4" w14:textId="41312473" w:rsidR="000A7EE0" w:rsidRDefault="006D2B78" w:rsidP="004161F9">
      <w:pPr>
        <w:spacing w:line="240" w:lineRule="auto"/>
        <w:ind w:left="2160"/>
      </w:pPr>
      <w:r>
        <w:t>Ethernet</w:t>
      </w:r>
      <w:r w:rsidR="000F3061">
        <w:t xml:space="preserve"> </w:t>
      </w:r>
      <w:r w:rsidR="000F3061">
        <w:t>connected.</w:t>
      </w:r>
    </w:p>
    <w:p w14:paraId="672311C8" w14:textId="29E8CD8B" w:rsidR="005B6070" w:rsidRDefault="003555FA" w:rsidP="004161F9">
      <w:pPr>
        <w:spacing w:line="240" w:lineRule="auto"/>
        <w:ind w:left="1440"/>
      </w:pPr>
      <w:r>
        <w:t>Kent,</w:t>
      </w:r>
      <w:r w:rsidR="0075345F">
        <w:t xml:space="preserve"> </w:t>
      </w:r>
      <w:r>
        <w:t>Nick,</w:t>
      </w:r>
      <w:r w:rsidR="0075345F">
        <w:t xml:space="preserve"> </w:t>
      </w:r>
      <w:r>
        <w:t>Maxx</w:t>
      </w:r>
      <w:r w:rsidR="00875ECE">
        <w:t>(</w:t>
      </w:r>
      <w:proofErr w:type="gramStart"/>
      <w:r w:rsidR="00875ECE">
        <w:t>K,N</w:t>
      </w:r>
      <w:proofErr w:type="gramEnd"/>
      <w:r w:rsidR="00875ECE">
        <w:t>,M)</w:t>
      </w:r>
      <w:r w:rsidR="00F13BD5">
        <w:t xml:space="preserve"> </w:t>
      </w:r>
      <w:r>
        <w:t>4node</w:t>
      </w:r>
      <w:r w:rsidR="005B6070">
        <w:t>-RPi-cluster</w:t>
      </w:r>
      <w:r w:rsidR="00D134B7">
        <w:t>:</w:t>
      </w:r>
    </w:p>
    <w:p w14:paraId="7AD52458" w14:textId="450E0803" w:rsidR="00D134B7" w:rsidRDefault="0062583C" w:rsidP="004161F9">
      <w:pPr>
        <w:spacing w:line="240" w:lineRule="auto"/>
        <w:ind w:left="2160"/>
      </w:pPr>
      <w:r>
        <w:t xml:space="preserve">CPU: </w:t>
      </w:r>
      <w:r w:rsidR="00EA38BD">
        <w:t xml:space="preserve">Pi3B </w:t>
      </w:r>
      <w:r w:rsidR="00AE0B97">
        <w:t>-</w:t>
      </w:r>
      <w:r w:rsidR="007D21F5" w:rsidRPr="007D21F5">
        <w:t>A 1.2GHz 64-bit quad-core ARMv8 CPU</w:t>
      </w:r>
      <w:r w:rsidR="00A1172A">
        <w:t>,</w:t>
      </w:r>
      <w:r w:rsidR="00EB3A05" w:rsidRPr="00EB3A05">
        <w:t xml:space="preserve"> 1GB RAM</w:t>
      </w:r>
    </w:p>
    <w:p w14:paraId="55B69C85" w14:textId="573A7D0D" w:rsidR="0013586F" w:rsidRDefault="0013586F" w:rsidP="004161F9">
      <w:pPr>
        <w:spacing w:line="240" w:lineRule="auto"/>
        <w:ind w:left="2160"/>
      </w:pPr>
      <w:r>
        <w:t>4-node pi 3B cluster, 16 cores with 4GB of RAM</w:t>
      </w:r>
    </w:p>
    <w:p w14:paraId="639E1662" w14:textId="035E3C95" w:rsidR="006D2B78" w:rsidRDefault="006D2B78" w:rsidP="004161F9">
      <w:pPr>
        <w:spacing w:line="240" w:lineRule="auto"/>
        <w:ind w:left="2160"/>
      </w:pPr>
      <w:r>
        <w:t>Ethernet</w:t>
      </w:r>
      <w:r w:rsidR="003F0DA7">
        <w:t xml:space="preserve"> </w:t>
      </w:r>
      <w:r w:rsidR="003F0DA7">
        <w:t>connected.</w:t>
      </w:r>
    </w:p>
    <w:p w14:paraId="749D93FD" w14:textId="752B3FD1" w:rsidR="003555FA" w:rsidRDefault="003555FA" w:rsidP="004161F9">
      <w:pPr>
        <w:spacing w:line="240" w:lineRule="auto"/>
        <w:ind w:left="0"/>
      </w:pPr>
    </w:p>
    <w:p w14:paraId="68E69CC5" w14:textId="1F10ABE0" w:rsidR="008F1458" w:rsidRDefault="008F1458" w:rsidP="004161F9">
      <w:pPr>
        <w:pStyle w:val="Heading2"/>
        <w:spacing w:line="240" w:lineRule="auto"/>
      </w:pPr>
      <w:r>
        <w:t>Software</w:t>
      </w:r>
    </w:p>
    <w:p w14:paraId="72191AEA" w14:textId="77777777" w:rsidR="008F1458" w:rsidRDefault="008F1458" w:rsidP="004161F9">
      <w:pPr>
        <w:spacing w:line="240" w:lineRule="auto"/>
      </w:pPr>
      <w:r w:rsidRPr="00272E38">
        <w:rPr>
          <w:color w:val="FF0000"/>
        </w:rPr>
        <w:t>(a) Programming Language: Which one did you use? Why?</w:t>
      </w:r>
    </w:p>
    <w:p w14:paraId="59688C18" w14:textId="31FF7474" w:rsidR="00C73CF1" w:rsidRDefault="0045633B" w:rsidP="004161F9">
      <w:pPr>
        <w:spacing w:line="240" w:lineRule="auto"/>
      </w:pPr>
      <w:r>
        <w:t xml:space="preserve">C language. </w:t>
      </w:r>
      <w:r w:rsidR="00C73CF1">
        <w:t xml:space="preserve">Message Passing Interface (MPI) is a standardized and portable message-passing system designed by a group of researchers from academia and industry to function on a wide variety of parallel computing architectures. </w:t>
      </w:r>
    </w:p>
    <w:p w14:paraId="397C1E79" w14:textId="1DF02836" w:rsidR="00C73CF1" w:rsidRDefault="008E1281" w:rsidP="004161F9">
      <w:pPr>
        <w:spacing w:line="240" w:lineRule="auto"/>
      </w:pPr>
      <w:r>
        <w:t>I use</w:t>
      </w:r>
      <w:r w:rsidR="001733EC">
        <w:t xml:space="preserve"> the MPI library to write a benchmark for</w:t>
      </w:r>
      <w:r w:rsidR="00C73CF1">
        <w:t xml:space="preserve"> testing on distributed system, shared memory systems. </w:t>
      </w:r>
    </w:p>
    <w:p w14:paraId="49436E91" w14:textId="1C2ADA29" w:rsidR="00D134B7" w:rsidRDefault="00C73CF1" w:rsidP="004161F9">
      <w:pPr>
        <w:spacing w:line="240" w:lineRule="auto"/>
      </w:pPr>
      <w:r>
        <w:t>Reason: MPI is relatively easy to implement and debug.</w:t>
      </w:r>
    </w:p>
    <w:p w14:paraId="482A6BAF" w14:textId="77777777" w:rsidR="008F1458" w:rsidRDefault="008F1458" w:rsidP="004161F9">
      <w:pPr>
        <w:spacing w:line="240" w:lineRule="auto"/>
      </w:pPr>
      <w:r w:rsidRPr="00272E38">
        <w:rPr>
          <w:color w:val="FF0000"/>
        </w:rPr>
        <w:t>(b) Also list the versions for the operating system and other software. This is useful if anyone tries to reproduce this work down the road.</w:t>
      </w:r>
    </w:p>
    <w:p w14:paraId="5C98A613" w14:textId="1529F44B" w:rsidR="005612D3" w:rsidRDefault="005A521C" w:rsidP="004161F9">
      <w:pPr>
        <w:spacing w:line="240" w:lineRule="auto"/>
      </w:pPr>
      <w:r>
        <w:lastRenderedPageBreak/>
        <w:t>VW-Haswell machine:</w:t>
      </w:r>
      <w:r w:rsidR="005612D3">
        <w:t>(Linux version)</w:t>
      </w:r>
      <w:r w:rsidR="006B0E68">
        <w:t xml:space="preserve"> </w:t>
      </w:r>
      <w:r w:rsidR="005612D3">
        <w:t xml:space="preserve">$ </w:t>
      </w:r>
      <w:proofErr w:type="spellStart"/>
      <w:r w:rsidR="005612D3">
        <w:t>lsb_release</w:t>
      </w:r>
      <w:proofErr w:type="spellEnd"/>
      <w:r w:rsidR="005612D3">
        <w:t xml:space="preserve"> -a </w:t>
      </w:r>
    </w:p>
    <w:p w14:paraId="4EA24AB0" w14:textId="76218640" w:rsidR="005612D3" w:rsidRDefault="005612D3" w:rsidP="004161F9">
      <w:pPr>
        <w:spacing w:line="240" w:lineRule="auto"/>
      </w:pPr>
      <w:r>
        <w:t xml:space="preserve">Distributor ID: </w:t>
      </w:r>
      <w:proofErr w:type="spellStart"/>
      <w:r>
        <w:t>Debian</w:t>
      </w:r>
      <w:proofErr w:type="spellEnd"/>
      <w:r w:rsidR="006B0E68">
        <w:t xml:space="preserve">, </w:t>
      </w:r>
      <w:r>
        <w:t xml:space="preserve">Description:    </w:t>
      </w:r>
      <w:proofErr w:type="spellStart"/>
      <w:r>
        <w:t>Debian</w:t>
      </w:r>
      <w:proofErr w:type="spellEnd"/>
      <w:r>
        <w:t xml:space="preserve"> GNU/Linux 9.0 (stretch)</w:t>
      </w:r>
    </w:p>
    <w:p w14:paraId="119D740F" w14:textId="1559767C" w:rsidR="005612D3" w:rsidRDefault="007627CD" w:rsidP="004161F9">
      <w:pPr>
        <w:spacing w:line="240" w:lineRule="auto"/>
      </w:pPr>
      <w:r>
        <w:t>VW-Haswell machine</w:t>
      </w:r>
      <w:r>
        <w:t xml:space="preserve">: </w:t>
      </w:r>
      <w:r w:rsidR="005612D3">
        <w:t>(MPI version)</w:t>
      </w:r>
      <w:r w:rsidR="00036DC3">
        <w:t xml:space="preserve"> </w:t>
      </w:r>
      <w:r w:rsidR="005612D3">
        <w:t xml:space="preserve">$ </w:t>
      </w:r>
      <w:proofErr w:type="spellStart"/>
      <w:r w:rsidR="005612D3">
        <w:t>mpiexec</w:t>
      </w:r>
      <w:proofErr w:type="spellEnd"/>
      <w:r w:rsidR="005612D3">
        <w:t xml:space="preserve"> --version </w:t>
      </w:r>
    </w:p>
    <w:p w14:paraId="177CC8D2" w14:textId="7F283EA1" w:rsidR="00883AA2" w:rsidRDefault="005612D3" w:rsidP="004161F9">
      <w:pPr>
        <w:spacing w:line="240" w:lineRule="auto"/>
      </w:pPr>
      <w:r>
        <w:t>HYDRA build details:    Version:                                 3.2</w:t>
      </w:r>
    </w:p>
    <w:p w14:paraId="2A47335B" w14:textId="77777777" w:rsidR="000D5D90" w:rsidRDefault="008F1458" w:rsidP="004161F9">
      <w:pPr>
        <w:pStyle w:val="Heading1"/>
        <w:numPr>
          <w:ilvl w:val="0"/>
          <w:numId w:val="2"/>
        </w:numPr>
        <w:spacing w:line="240" w:lineRule="auto"/>
        <w:ind w:firstLine="0"/>
      </w:pPr>
      <w:r>
        <w:t>Project Overview and Results</w:t>
      </w:r>
    </w:p>
    <w:p w14:paraId="2383F48D" w14:textId="0DC3E370" w:rsidR="00923934" w:rsidRDefault="008F1458" w:rsidP="004161F9">
      <w:pPr>
        <w:pStyle w:val="ListParagraph"/>
        <w:numPr>
          <w:ilvl w:val="0"/>
          <w:numId w:val="5"/>
        </w:numPr>
        <w:spacing w:line="240" w:lineRule="auto"/>
      </w:pPr>
      <w:r w:rsidRPr="00923934">
        <w:rPr>
          <w:color w:val="FF0000"/>
        </w:rPr>
        <w:t>Write about what you did.</w:t>
      </w:r>
      <w:r w:rsidRPr="000D5D90">
        <w:cr/>
      </w:r>
      <w:r w:rsidR="0023081C" w:rsidRPr="00923934">
        <w:t xml:space="preserve">The experiment is including: Running the benchmark on several machines. </w:t>
      </w:r>
      <w:r w:rsidR="001436A4" w:rsidRPr="00923934">
        <w:t xml:space="preserve">Machines including </w:t>
      </w:r>
      <w:r w:rsidR="00192F9F" w:rsidRPr="00923934">
        <w:t xml:space="preserve">shared memory systems and </w:t>
      </w:r>
      <w:r w:rsidR="0023081C" w:rsidRPr="00923934">
        <w:t>distributed systems.</w:t>
      </w:r>
    </w:p>
    <w:p w14:paraId="280BCF18" w14:textId="2B6FC0C9" w:rsidR="00000000" w:rsidRDefault="001B66D2" w:rsidP="004161F9">
      <w:pPr>
        <w:pStyle w:val="ListParagraph"/>
        <w:spacing w:line="240" w:lineRule="auto"/>
        <w:ind w:left="1080"/>
      </w:pPr>
      <w:r w:rsidRPr="00923934">
        <w:t>Theory</w:t>
      </w:r>
      <w:r w:rsidR="00E1047F" w:rsidRPr="00923934">
        <w:t>: Simpson’s Rule</w:t>
      </w:r>
      <w:r w:rsidR="00892199" w:rsidRPr="00923934">
        <w:t xml:space="preserve">, </w:t>
      </w:r>
      <w:r w:rsidR="00E1047F" w:rsidRPr="00923934">
        <w:t>A better numerical integration algorith</w:t>
      </w:r>
      <w:r w:rsidR="00E1047F" w:rsidRPr="00923934">
        <w:t>m than the rectangle rule</w:t>
      </w:r>
      <w:r w:rsidR="00892199" w:rsidRPr="00923934">
        <w:t xml:space="preserve">, </w:t>
      </w:r>
      <w:r w:rsidR="00E1047F" w:rsidRPr="00923934">
        <w:t>Converges more quickly</w:t>
      </w:r>
      <w:r w:rsidR="00A30E83">
        <w:t>.</w:t>
      </w:r>
    </w:p>
    <w:p w14:paraId="53B71E7A" w14:textId="0537F7E9" w:rsidR="00E42EAD" w:rsidRPr="00E42EAD" w:rsidRDefault="00E42EAD" w:rsidP="004161F9">
      <w:pPr>
        <w:pStyle w:val="ListParagraph"/>
        <w:spacing w:line="240" w:lineRule="auto"/>
        <w:ind w:left="108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r>
                    <w:rPr>
                      <w:rFonts w:ascii="Cambria Math" w:hAnsi="Cambria Math"/>
                    </w:rPr>
                    <m:t>4</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r>
            <w:rPr>
              <w:rFonts w:ascii="Cambria Math" w:hAnsi="Cambria Math"/>
            </w:rPr>
            <m:t>,a=0,b=1,n=50</m:t>
          </m:r>
        </m:oMath>
      </m:oMathPara>
    </w:p>
    <w:p w14:paraId="2249916E" w14:textId="385F3DAB" w:rsidR="00E42EAD" w:rsidRPr="00892199" w:rsidRDefault="00E42EAD" w:rsidP="004161F9">
      <w:pPr>
        <w:pStyle w:val="ListParagraph"/>
        <w:spacing w:line="240" w:lineRule="auto"/>
        <w:ind w:left="108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f(x)dx≈</m:t>
              </m:r>
              <m:f>
                <m:fPr>
                  <m:ctrlPr>
                    <w:rPr>
                      <w:rFonts w:ascii="Cambria Math" w:hAnsi="Cambria Math"/>
                      <w:i/>
                    </w:rPr>
                  </m:ctrlPr>
                </m:fPr>
                <m:num>
                  <m:r>
                    <w:rPr>
                      <w:rFonts w:ascii="Cambria Math" w:hAnsi="Cambria Math"/>
                    </w:rPr>
                    <m:t>1</m:t>
                  </m:r>
                </m:num>
                <m:den>
                  <m:r>
                    <w:rPr>
                      <w:rFonts w:ascii="Cambria Math" w:hAnsi="Cambria Math"/>
                    </w:rPr>
                    <m:t>3n</m:t>
                  </m:r>
                </m:den>
              </m:f>
            </m:e>
          </m:nary>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f>
                    <m:fPr>
                      <m:type m:val="skw"/>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(4f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2i-1</m:t>
                          </m:r>
                        </m:sub>
                      </m:sSub>
                    </m:e>
                  </m:d>
                  <m:r>
                    <w:rPr>
                      <w:rFonts w:ascii="Cambria Math" w:hAnsi="Cambria Math"/>
                    </w:rPr>
                    <m:t>+2f(</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e>
              </m:nary>
            </m:e>
          </m:d>
        </m:oMath>
      </m:oMathPara>
    </w:p>
    <w:p w14:paraId="57F1C9ED" w14:textId="678C31C4" w:rsidR="00956F3D" w:rsidRPr="00956F3D" w:rsidRDefault="00A144FC" w:rsidP="004161F9">
      <w:pPr>
        <w:pStyle w:val="ListParagraph"/>
        <w:spacing w:line="240" w:lineRule="auto"/>
        <w:ind w:left="1080"/>
        <w:rPr>
          <w:color w:val="000000" w:themeColor="text1"/>
        </w:rPr>
      </w:pPr>
      <w:r>
        <w:rPr>
          <w:color w:val="000000" w:themeColor="text1"/>
        </w:rPr>
        <w:t>I apply this theory in writing it into serial code and change the sample frequency big enough so that it is suitable for parallel code.</w:t>
      </w:r>
      <w:r w:rsidR="00BE63C8">
        <w:rPr>
          <w:color w:val="000000" w:themeColor="text1"/>
        </w:rPr>
        <w:t xml:space="preserve"> Then I set in the main function separate the integral range into number of nodes and let each node to integrate of each period and add up all the results. </w:t>
      </w:r>
    </w:p>
    <w:p w14:paraId="26E3BE37" w14:textId="770A44B3" w:rsidR="00D01E72" w:rsidRDefault="008F1458" w:rsidP="004161F9">
      <w:pPr>
        <w:spacing w:line="240" w:lineRule="auto"/>
        <w:rPr>
          <w:noProof/>
          <w:lang w:eastAsia="zh-CN"/>
        </w:rPr>
      </w:pPr>
      <w:r w:rsidRPr="003E4065">
        <w:rPr>
          <w:color w:val="FF0000"/>
        </w:rPr>
        <w:t>(b) Write about any results you obtained</w:t>
      </w:r>
      <w:r>
        <w:t>.</w:t>
      </w:r>
      <w:r>
        <w:cr/>
      </w:r>
      <w:r w:rsidR="00D01E72" w:rsidRPr="00D01E72">
        <w:rPr>
          <w:noProof/>
          <w:lang w:eastAsia="zh-CN"/>
        </w:rPr>
        <w:t xml:space="preserve"> </w:t>
      </w:r>
      <w:r w:rsidR="006F7C09">
        <w:rPr>
          <w:noProof/>
          <w:lang w:eastAsia="zh-CN"/>
        </w:rPr>
        <w:t xml:space="preserve">I have obtained that </w:t>
      </w:r>
      <w:r w:rsidR="00A66C02">
        <w:rPr>
          <w:noProof/>
          <w:lang w:eastAsia="zh-CN"/>
        </w:rPr>
        <w:t>with the serial code takes way longer time than the parallel code running on shared memory system and distributed systens.</w:t>
      </w:r>
      <w:r w:rsidR="00804548">
        <w:rPr>
          <w:noProof/>
          <w:lang w:eastAsia="zh-CN"/>
        </w:rPr>
        <w:t xml:space="preserve"> Best speedup is 13 on VW-Haswell machine, 97 on VW-Pi cluster, 9.19 on K,N,M-Pi cluster.</w:t>
      </w:r>
      <w:r w:rsidR="001A23EA">
        <w:rPr>
          <w:noProof/>
          <w:lang w:eastAsia="zh-CN"/>
        </w:rPr>
        <w:t xml:space="preserve"> </w:t>
      </w:r>
    </w:p>
    <w:p w14:paraId="58020E67" w14:textId="77777777" w:rsidR="000E463E" w:rsidRDefault="008F1458" w:rsidP="004161F9">
      <w:pPr>
        <w:spacing w:line="240" w:lineRule="auto"/>
        <w:rPr>
          <w:color w:val="FF0000"/>
        </w:rPr>
      </w:pPr>
      <w:r w:rsidRPr="003E4065">
        <w:rPr>
          <w:color w:val="FF0000"/>
        </w:rPr>
        <w:t xml:space="preserve">(c) If your project involves performance, give time and power comparisons if possible. </w:t>
      </w:r>
    </w:p>
    <w:p w14:paraId="109492D5" w14:textId="3EA17D0A" w:rsidR="00B11054" w:rsidRDefault="00C27FEF" w:rsidP="004161F9">
      <w:pPr>
        <w:spacing w:line="240" w:lineRule="auto"/>
        <w:rPr>
          <w:color w:val="000000" w:themeColor="text1"/>
        </w:rPr>
      </w:pPr>
      <w:r>
        <w:rPr>
          <w:color w:val="000000" w:themeColor="text1"/>
        </w:rPr>
        <w:t xml:space="preserve">The benchmark </w:t>
      </w:r>
      <w:r w:rsidR="00E756C1">
        <w:rPr>
          <w:color w:val="000000" w:themeColor="text1"/>
        </w:rPr>
        <w:t>on VW-Haswell machine result in finishing the job in 0.64s, speedup is 13.07, parallel efficiency is 0.4</w:t>
      </w:r>
      <w:r w:rsidR="004B3011">
        <w:rPr>
          <w:color w:val="000000" w:themeColor="text1"/>
        </w:rPr>
        <w:t>, number of digit accurate after decimal point.</w:t>
      </w:r>
      <w:r w:rsidR="0040511F">
        <w:rPr>
          <w:color w:val="000000" w:themeColor="text1"/>
        </w:rPr>
        <w:t xml:space="preserve"> The parallel efficiency gets less than 0.9 when it is set to 4 nodes solving the problem.</w:t>
      </w:r>
    </w:p>
    <w:p w14:paraId="2EEC4203" w14:textId="5213D1DD" w:rsidR="004B3011" w:rsidRDefault="004B3011" w:rsidP="004161F9">
      <w:pPr>
        <w:spacing w:line="240" w:lineRule="auto"/>
        <w:rPr>
          <w:color w:val="000000" w:themeColor="text1"/>
        </w:rPr>
      </w:pPr>
      <w:r>
        <w:rPr>
          <w:color w:val="000000" w:themeColor="text1"/>
        </w:rPr>
        <w:t>On VW 24-node Pi cluster, it</w:t>
      </w:r>
      <w:r w:rsidR="00814229">
        <w:rPr>
          <w:color w:val="000000" w:themeColor="text1"/>
        </w:rPr>
        <w:t>s best hit is</w:t>
      </w:r>
      <w:r>
        <w:rPr>
          <w:color w:val="000000" w:themeColor="text1"/>
        </w:rPr>
        <w:t xml:space="preserve"> </w:t>
      </w:r>
      <w:r w:rsidR="004730BB">
        <w:rPr>
          <w:color w:val="000000" w:themeColor="text1"/>
        </w:rPr>
        <w:t>finishes</w:t>
      </w:r>
      <w:r>
        <w:rPr>
          <w:color w:val="000000" w:themeColor="text1"/>
        </w:rPr>
        <w:t xml:space="preserve"> the job in 1.04</w:t>
      </w:r>
      <w:r w:rsidR="00B66725">
        <w:rPr>
          <w:color w:val="000000" w:themeColor="text1"/>
        </w:rPr>
        <w:t>s</w:t>
      </w:r>
      <w:r w:rsidR="00B71A3B">
        <w:rPr>
          <w:color w:val="000000" w:themeColor="text1"/>
        </w:rPr>
        <w:t>, speedup is 96.97</w:t>
      </w:r>
      <w:r>
        <w:rPr>
          <w:color w:val="000000" w:themeColor="text1"/>
        </w:rPr>
        <w:t>, parallel efficiency is 1.01</w:t>
      </w:r>
      <w:r w:rsidR="000320B8">
        <w:rPr>
          <w:color w:val="000000" w:themeColor="text1"/>
        </w:rPr>
        <w:t>.</w:t>
      </w:r>
      <w:r w:rsidR="00B77526">
        <w:rPr>
          <w:color w:val="000000" w:themeColor="text1"/>
        </w:rPr>
        <w:t xml:space="preserve"> The parallel efficiency stays at 1 throughout</w:t>
      </w:r>
      <w:r w:rsidR="006C3596">
        <w:rPr>
          <w:color w:val="000000" w:themeColor="text1"/>
        </w:rPr>
        <w:t xml:space="preserve"> when the node increases.</w:t>
      </w:r>
    </w:p>
    <w:p w14:paraId="6BD7715C" w14:textId="519BCD8B" w:rsidR="0040511F" w:rsidRPr="00C27FEF" w:rsidRDefault="00814229" w:rsidP="004161F9">
      <w:pPr>
        <w:spacing w:line="240" w:lineRule="auto"/>
        <w:rPr>
          <w:color w:val="000000" w:themeColor="text1"/>
        </w:rPr>
      </w:pPr>
      <w:r>
        <w:rPr>
          <w:color w:val="000000" w:themeColor="text1"/>
        </w:rPr>
        <w:t xml:space="preserve">On </w:t>
      </w:r>
      <w:proofErr w:type="gramStart"/>
      <w:r w:rsidR="000514F9">
        <w:rPr>
          <w:color w:val="000000" w:themeColor="text1"/>
        </w:rPr>
        <w:t>K,N</w:t>
      </w:r>
      <w:proofErr w:type="gramEnd"/>
      <w:r w:rsidR="000514F9">
        <w:rPr>
          <w:color w:val="000000" w:themeColor="text1"/>
        </w:rPr>
        <w:t xml:space="preserve">,M 4-node Pi cluster, its best hit is </w:t>
      </w:r>
      <w:r w:rsidR="00B22185">
        <w:rPr>
          <w:color w:val="000000" w:themeColor="text1"/>
        </w:rPr>
        <w:t xml:space="preserve">finishes the job in </w:t>
      </w:r>
      <w:r w:rsidR="000514F9">
        <w:rPr>
          <w:color w:val="000000" w:themeColor="text1"/>
        </w:rPr>
        <w:t>4.86s, speedup is 9.19, parallel efficiency is 0.57.</w:t>
      </w:r>
      <w:r w:rsidR="00545740">
        <w:rPr>
          <w:color w:val="000000" w:themeColor="text1"/>
        </w:rPr>
        <w:t xml:space="preserve"> Its parallel efficiency drops less than 0.9 when it reaches 4 nodes.</w:t>
      </w:r>
    </w:p>
    <w:p w14:paraId="1E71E8FA" w14:textId="3AE00795" w:rsidR="008F1458" w:rsidRDefault="008F1458" w:rsidP="004161F9">
      <w:pPr>
        <w:spacing w:line="240" w:lineRule="auto"/>
        <w:rPr>
          <w:color w:val="FF0000"/>
        </w:rPr>
      </w:pPr>
      <w:r w:rsidRPr="003E4065">
        <w:rPr>
          <w:color w:val="FF0000"/>
        </w:rPr>
        <w:t>(d) Pictures and graphs are useful, if applicable.</w:t>
      </w:r>
    </w:p>
    <w:p w14:paraId="1C44952D" w14:textId="77777777" w:rsidR="00B300E9" w:rsidRDefault="00B300E9" w:rsidP="004161F9">
      <w:pPr>
        <w:spacing w:line="240" w:lineRule="auto"/>
        <w:rPr>
          <w:color w:val="FF0000"/>
        </w:rPr>
      </w:pPr>
    </w:p>
    <w:p w14:paraId="7288FADC" w14:textId="0C0CCA0E" w:rsidR="00DC6941" w:rsidRDefault="002770FA" w:rsidP="004161F9">
      <w:pPr>
        <w:spacing w:line="240" w:lineRule="auto"/>
      </w:pPr>
      <w:r>
        <w:rPr>
          <w:noProof/>
          <w:lang w:eastAsia="zh-CN"/>
        </w:rPr>
        <w:lastRenderedPageBreak/>
        <w:drawing>
          <wp:inline distT="0" distB="0" distL="0" distR="0" wp14:anchorId="6D2CCE19" wp14:editId="79BD5DFA">
            <wp:extent cx="5486400" cy="3657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8B3865" w14:textId="18D18F57" w:rsidR="00F313BD" w:rsidRDefault="00DC6941" w:rsidP="004161F9">
      <w:pPr>
        <w:spacing w:line="240" w:lineRule="auto"/>
        <w:jc w:val="center"/>
      </w:pPr>
      <w:r>
        <w:t>Figure 1. VW 32-node Haswell Machine, benchmark performance</w:t>
      </w:r>
    </w:p>
    <w:p w14:paraId="13FF5A87" w14:textId="560E573F" w:rsidR="00F313BD" w:rsidRDefault="00F313BD" w:rsidP="004161F9">
      <w:pPr>
        <w:spacing w:line="240" w:lineRule="auto"/>
      </w:pPr>
      <w:r>
        <w:rPr>
          <w:noProof/>
          <w:lang w:eastAsia="zh-CN"/>
        </w:rPr>
        <w:drawing>
          <wp:inline distT="0" distB="0" distL="0" distR="0" wp14:anchorId="7F35FF6C" wp14:editId="549EB2EA">
            <wp:extent cx="5486400" cy="36576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40ACBB" w14:textId="368D5741" w:rsidR="00F313BD" w:rsidRDefault="00DC6941" w:rsidP="004161F9">
      <w:pPr>
        <w:spacing w:line="240" w:lineRule="auto"/>
        <w:jc w:val="center"/>
      </w:pPr>
      <w:r>
        <w:t>Figure 2. VW 24</w:t>
      </w:r>
      <w:r>
        <w:t xml:space="preserve">-node </w:t>
      </w:r>
      <w:r>
        <w:t>PI cluster</w:t>
      </w:r>
      <w:r>
        <w:t>, benchmark performance</w:t>
      </w:r>
    </w:p>
    <w:p w14:paraId="3A2F6AE9" w14:textId="193D7407" w:rsidR="00F313BD" w:rsidRDefault="00F313BD" w:rsidP="004161F9">
      <w:pPr>
        <w:spacing w:line="240" w:lineRule="auto"/>
      </w:pPr>
      <w:r>
        <w:rPr>
          <w:noProof/>
          <w:lang w:eastAsia="zh-CN"/>
        </w:rPr>
        <w:lastRenderedPageBreak/>
        <w:drawing>
          <wp:inline distT="0" distB="0" distL="0" distR="0" wp14:anchorId="6598F985" wp14:editId="45A49360">
            <wp:extent cx="5486400" cy="3657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25327A" w14:textId="26443A11" w:rsidR="00F313BD" w:rsidRDefault="00911341" w:rsidP="004161F9">
      <w:pPr>
        <w:spacing w:line="240" w:lineRule="auto"/>
        <w:jc w:val="center"/>
      </w:pPr>
      <w:r>
        <w:t>Figure 3</w:t>
      </w:r>
      <w:r w:rsidR="004B79F9">
        <w:t>. Kent, Nick, Maxx(</w:t>
      </w:r>
      <w:proofErr w:type="gramStart"/>
      <w:r w:rsidR="004B79F9">
        <w:t>K,N</w:t>
      </w:r>
      <w:proofErr w:type="gramEnd"/>
      <w:r w:rsidR="004B79F9">
        <w:t>,M) 4node-RPi-cluster:, benchmark performance</w:t>
      </w:r>
    </w:p>
    <w:p w14:paraId="1EA24A9C" w14:textId="77777777" w:rsidR="00C74148" w:rsidRDefault="008F1458" w:rsidP="004161F9">
      <w:pPr>
        <w:spacing w:line="240" w:lineRule="auto"/>
      </w:pPr>
      <w:r w:rsidRPr="003E4065">
        <w:rPr>
          <w:color w:val="FF0000"/>
        </w:rPr>
        <w:t>(</w:t>
      </w:r>
      <w:proofErr w:type="spellStart"/>
      <w:r w:rsidRPr="003E4065">
        <w:rPr>
          <w:color w:val="FF0000"/>
        </w:rPr>
        <w:t>e</w:t>
      </w:r>
      <w:proofErr w:type="spellEnd"/>
      <w:r w:rsidRPr="003E4065">
        <w:rPr>
          <w:color w:val="FF0000"/>
        </w:rPr>
        <w:t>) Feel free to write about things that *didn’t* work. That’s still of interest too.</w:t>
      </w:r>
      <w:r>
        <w:t xml:space="preserve"> </w:t>
      </w:r>
    </w:p>
    <w:p w14:paraId="3AE54A26" w14:textId="762EEF4E" w:rsidR="003555FA" w:rsidRDefault="00B11054" w:rsidP="004161F9">
      <w:pPr>
        <w:spacing w:line="240" w:lineRule="auto"/>
        <w:ind w:left="0"/>
      </w:pPr>
      <w:r>
        <w:t>I tried to add a remote node to the Pi-cluster, but the cluster is behind the firewall, kind of hard to reach this goal. Another problem is that the serial code is having higher precision</w:t>
      </w:r>
      <w:r w:rsidR="00FC0F7E">
        <w:t xml:space="preserve"> 10 digits</w:t>
      </w:r>
      <w:r>
        <w:t xml:space="preserve"> than the parallel code does</w:t>
      </w:r>
      <w:r w:rsidR="00FC0F7E">
        <w:t xml:space="preserve"> 8 digits</w:t>
      </w:r>
      <w:r>
        <w:t>.</w:t>
      </w:r>
      <w:r w:rsidR="004E4AC4">
        <w:t xml:space="preserve"> This problem also shows when the parallel code when it runs on 1 thread. This parallel code bug would be noted and find later.</w:t>
      </w:r>
      <w:r>
        <w:t xml:space="preserve"> </w:t>
      </w:r>
      <w:r w:rsidR="000A29F6">
        <w:t xml:space="preserve"> I tried to measure the power of each node or each core when running the benchmark, but the power measure package needs a lot of data mining, with VW’s domestic power measure package, it is more suitable to measure the</w:t>
      </w:r>
      <w:r w:rsidR="00283E95">
        <w:t xml:space="preserve"> total power of whole system while fully loading </w:t>
      </w:r>
      <w:r w:rsidR="00BF14FC">
        <w:t>all the nodes. In general, power measure did not work.</w:t>
      </w:r>
    </w:p>
    <w:p w14:paraId="539E33F3" w14:textId="00B0F2FB" w:rsidR="0045633B" w:rsidRDefault="008F1458" w:rsidP="004161F9">
      <w:pPr>
        <w:pStyle w:val="Heading1"/>
        <w:numPr>
          <w:ilvl w:val="0"/>
          <w:numId w:val="2"/>
        </w:numPr>
        <w:spacing w:line="240" w:lineRule="auto"/>
      </w:pPr>
      <w:r>
        <w:t>Conclusion</w:t>
      </w:r>
    </w:p>
    <w:p w14:paraId="356515F5" w14:textId="77777777" w:rsidR="0025786C" w:rsidRPr="00191AE7" w:rsidRDefault="008F1458" w:rsidP="004161F9">
      <w:pPr>
        <w:spacing w:line="240" w:lineRule="auto"/>
        <w:rPr>
          <w:color w:val="FF0000"/>
        </w:rPr>
      </w:pPr>
      <w:r w:rsidRPr="00191AE7">
        <w:rPr>
          <w:color w:val="FF0000"/>
        </w:rPr>
        <w:t>Summarize what you did.</w:t>
      </w:r>
      <w:r w:rsidR="0025786C" w:rsidRPr="00191AE7">
        <w:rPr>
          <w:color w:val="FF0000"/>
        </w:rPr>
        <w:t xml:space="preserve"> </w:t>
      </w:r>
    </w:p>
    <w:p w14:paraId="0D1F3ACD" w14:textId="3FE10640" w:rsidR="00EE3F2B" w:rsidRDefault="006335D6" w:rsidP="004161F9">
      <w:pPr>
        <w:spacing w:line="240" w:lineRule="auto"/>
      </w:pPr>
      <w:r>
        <w:t>I write a benchmark in C language using the MPI library and run the be</w:t>
      </w:r>
      <w:r w:rsidR="004C4D56">
        <w:t>nchmark on shared memory system</w:t>
      </w:r>
      <w:r>
        <w:t>,</w:t>
      </w:r>
      <w:r w:rsidR="004C4D56">
        <w:t xml:space="preserve"> distributed system</w:t>
      </w:r>
      <w:r w:rsidR="003C3149">
        <w:t>s and record the performance of these machines.</w:t>
      </w:r>
      <w:r w:rsidR="0090063D">
        <w:t xml:space="preserve"> The performance of the VW 24-node pi cluster shows a great scaling factor that the parallel efficiency stays at 1 with 96 threads running.</w:t>
      </w:r>
      <w:r w:rsidR="004A2573">
        <w:t xml:space="preserve"> </w:t>
      </w:r>
    </w:p>
    <w:p w14:paraId="0D52D7E2" w14:textId="5FD8ADDF" w:rsidR="0023081C" w:rsidRDefault="004A2573" w:rsidP="004161F9">
      <w:pPr>
        <w:spacing w:line="240" w:lineRule="auto"/>
      </w:pPr>
      <w:r>
        <w:t xml:space="preserve">There is a bug in my parallel benchmark that is making </w:t>
      </w:r>
      <w:r w:rsidR="003B292C">
        <w:t>the number of digit accurate after the decimal point is 8 and it’s less than the serial code</w:t>
      </w:r>
      <w:r w:rsidR="00BD1093">
        <w:t xml:space="preserve"> that is having 10 digits</w:t>
      </w:r>
      <w:r w:rsidR="00B112C6">
        <w:t xml:space="preserve"> accurate after decimal point.</w:t>
      </w:r>
      <w:r w:rsidR="00F07104">
        <w:t xml:space="preserve"> I think this is some issue when the </w:t>
      </w:r>
      <w:r w:rsidR="00B72AD8">
        <w:t>MPI that handles the double precision floating point data, it rounds off the last 2 digits of the data</w:t>
      </w:r>
      <w:r w:rsidR="00EE551C">
        <w:t xml:space="preserve"> and cause this loss of 2 digit in </w:t>
      </w:r>
      <w:proofErr w:type="spellStart"/>
      <w:r w:rsidR="00EE551C">
        <w:t>accurarcy</w:t>
      </w:r>
      <w:proofErr w:type="spellEnd"/>
      <w:r w:rsidR="00EE551C">
        <w:t>.</w:t>
      </w:r>
    </w:p>
    <w:p w14:paraId="02F9DCBF" w14:textId="59B5B326" w:rsidR="008F1458" w:rsidRDefault="008F1458" w:rsidP="004161F9">
      <w:pPr>
        <w:spacing w:line="240" w:lineRule="auto"/>
      </w:pPr>
      <w:r w:rsidRPr="0025786C">
        <w:rPr>
          <w:color w:val="FF0000"/>
        </w:rPr>
        <w:lastRenderedPageBreak/>
        <w:t xml:space="preserve">Future Work: </w:t>
      </w:r>
      <w:r w:rsidRPr="00FD76AF">
        <w:rPr>
          <w:color w:val="FF0000"/>
        </w:rPr>
        <w:t>List any improvements you might make if you had more time and resources to work on the project.</w:t>
      </w:r>
    </w:p>
    <w:p w14:paraId="0EBDFA57" w14:textId="31FAC900" w:rsidR="007E206E" w:rsidRDefault="0075561D" w:rsidP="004161F9">
      <w:pPr>
        <w:spacing w:line="240" w:lineRule="auto"/>
      </w:pPr>
      <w:r>
        <w:t>Step in some Differential Equation solving break into parallel coding. Write Fast Fourier T</w:t>
      </w:r>
      <w:r w:rsidR="007E206E" w:rsidRPr="007E206E">
        <w:t>ransform algor</w:t>
      </w:r>
      <w:r>
        <w:t>ithm using parallel programing. Use</w:t>
      </w:r>
      <w:r w:rsidR="007E206E" w:rsidRPr="007E206E">
        <w:t xml:space="preserve"> GPU</w:t>
      </w:r>
      <w:r>
        <w:t xml:space="preserve"> to parallel code</w:t>
      </w:r>
      <w:r w:rsidR="007E206E" w:rsidRPr="007E206E">
        <w:t>.</w:t>
      </w:r>
    </w:p>
    <w:p w14:paraId="3A937F43" w14:textId="542FD4AD" w:rsidR="00A573D6" w:rsidRPr="007E206E" w:rsidRDefault="00A573D6" w:rsidP="004161F9">
      <w:pPr>
        <w:spacing w:line="240" w:lineRule="auto"/>
      </w:pPr>
      <w:r>
        <w:t>Improve the serial code and the parallel code to get higher precision after the decimal point. One way is to change from using the Double Float data type to long array.</w:t>
      </w:r>
      <w:r w:rsidR="00B05694">
        <w:t xml:space="preserve"> The other way is to improve the formula that would promise a higher approximation to the PI.</w:t>
      </w:r>
    </w:p>
    <w:p w14:paraId="3C7FC7DC" w14:textId="21169DB3" w:rsidR="003555FA" w:rsidRDefault="007E206E" w:rsidP="0054227C">
      <w:pPr>
        <w:spacing w:line="240" w:lineRule="auto"/>
      </w:pPr>
      <w:r w:rsidRPr="007E206E">
        <w:t>Energy measure.</w:t>
      </w:r>
      <w:r w:rsidR="00CE4F50">
        <w:t xml:space="preserve"> In our shared memory </w:t>
      </w:r>
      <w:r w:rsidR="0017050F">
        <w:t>syst</w:t>
      </w:r>
      <w:bookmarkStart w:id="0" w:name="_GoBack"/>
      <w:bookmarkEnd w:id="0"/>
      <w:r w:rsidR="0017050F">
        <w:t xml:space="preserve">em or the </w:t>
      </w:r>
      <w:r w:rsidR="000C5EB6">
        <w:t>distributed system</w:t>
      </w:r>
      <w:r w:rsidR="00FA03DA">
        <w:t xml:space="preserve">, </w:t>
      </w:r>
      <w:r w:rsidR="00D5591C">
        <w:t>it is hard to measure each core power consumption, but it is possible that we measure the whole CPU, I am planning on write a better benchmark and measure the CPU power consumption while letting the all the core</w:t>
      </w:r>
      <w:r w:rsidR="00890C3C">
        <w:t>s</w:t>
      </w:r>
      <w:r w:rsidR="00D5591C">
        <w:t xml:space="preserve"> occupied.</w:t>
      </w:r>
    </w:p>
    <w:p w14:paraId="7BACB138" w14:textId="77777777" w:rsidR="0054227C" w:rsidRDefault="0054227C" w:rsidP="0054227C">
      <w:pPr>
        <w:spacing w:line="240" w:lineRule="auto"/>
      </w:pPr>
    </w:p>
    <w:p w14:paraId="6BB2C2F0" w14:textId="708CDED7" w:rsidR="0023081C" w:rsidRDefault="008F1458" w:rsidP="00E37FCC">
      <w:pPr>
        <w:pStyle w:val="Heading1"/>
        <w:numPr>
          <w:ilvl w:val="0"/>
          <w:numId w:val="2"/>
        </w:numPr>
        <w:spacing w:line="240" w:lineRule="auto"/>
      </w:pPr>
      <w:r>
        <w:t>Appendix</w:t>
      </w:r>
    </w:p>
    <w:p w14:paraId="43ED536B" w14:textId="4E7B5E5E" w:rsidR="0023081C" w:rsidRDefault="00E37FCC" w:rsidP="00E37FCC">
      <w:r>
        <w:t xml:space="preserve">I </w:t>
      </w:r>
      <w:r w:rsidR="0032347D">
        <w:t>allow</w:t>
      </w:r>
      <w:r w:rsidR="00371F87">
        <w:t xml:space="preserve"> project post on website.</w:t>
      </w:r>
    </w:p>
    <w:p w14:paraId="7BB32FA9" w14:textId="6980A790" w:rsidR="007B09AA" w:rsidRDefault="00A15D62" w:rsidP="00A15D62">
      <w:pPr>
        <w:pStyle w:val="Heading1"/>
        <w:numPr>
          <w:ilvl w:val="0"/>
          <w:numId w:val="2"/>
        </w:numPr>
      </w:pPr>
      <w:r>
        <w:t>Reference</w:t>
      </w:r>
    </w:p>
    <w:p w14:paraId="255DE66D" w14:textId="240A4DE0" w:rsidR="00BF549E" w:rsidRDefault="005D50F5" w:rsidP="00BF549E">
      <w:pPr>
        <w:spacing w:line="240" w:lineRule="auto"/>
        <w:ind w:left="0"/>
        <w:rPr>
          <w:rFonts w:ascii="Helvetica Neue" w:eastAsia="Times New Roman" w:hAnsi="Helvetica Neue" w:cs="Times New Roman"/>
          <w:color w:val="333333"/>
          <w:sz w:val="21"/>
          <w:szCs w:val="21"/>
          <w:shd w:val="clear" w:color="auto" w:fill="FFFFFF"/>
          <w:lang w:eastAsia="zh-CN"/>
        </w:rPr>
      </w:pPr>
      <w:r>
        <w:t xml:space="preserve">[1] W.M, W.L </w:t>
      </w:r>
      <w:r w:rsidR="00BF549E" w:rsidRPr="00BF549E">
        <w:rPr>
          <w:rFonts w:ascii="Helvetica Neue" w:eastAsia="Times New Roman" w:hAnsi="Helvetica Neue" w:cs="Times New Roman"/>
          <w:color w:val="333333"/>
          <w:sz w:val="21"/>
          <w:szCs w:val="21"/>
          <w:shd w:val="clear" w:color="auto" w:fill="FFFFFF"/>
          <w:lang w:eastAsia="zh-CN"/>
        </w:rPr>
        <w:t>1967</w:t>
      </w:r>
      <w:r w:rsidR="00BF549E">
        <w:rPr>
          <w:rFonts w:ascii="Helvetica Neue" w:eastAsia="Times New Roman" w:hAnsi="Helvetica Neue" w:cs="Times New Roman"/>
          <w:color w:val="333333"/>
          <w:sz w:val="21"/>
          <w:szCs w:val="21"/>
          <w:shd w:val="clear" w:color="auto" w:fill="FFFFFF"/>
          <w:lang w:eastAsia="zh-CN"/>
        </w:rPr>
        <w:t>,</w:t>
      </w:r>
      <w:r w:rsidR="00BF549E" w:rsidRPr="00BF549E">
        <w:rPr>
          <w:rFonts w:ascii="Helvetica Neue" w:eastAsia="Times New Roman" w:hAnsi="Helvetica Neue"/>
          <w:color w:val="333333"/>
          <w:sz w:val="21"/>
          <w:szCs w:val="21"/>
          <w:shd w:val="clear" w:color="auto" w:fill="FFFFFF"/>
        </w:rPr>
        <w:t xml:space="preserve"> </w:t>
      </w:r>
      <w:r w:rsidR="00F52E91" w:rsidRPr="00F52E91">
        <w:rPr>
          <w:rFonts w:ascii="Helvetica Neue" w:eastAsia="Times New Roman" w:hAnsi="Helvetica Neue"/>
          <w:color w:val="333333"/>
          <w:sz w:val="21"/>
          <w:szCs w:val="21"/>
          <w:shd w:val="clear" w:color="auto" w:fill="FFFFFF"/>
        </w:rPr>
        <w:t>Parallel methods for the numerical integration of ordinary differential equations</w:t>
      </w:r>
      <w:r w:rsidR="00F52E91">
        <w:rPr>
          <w:rFonts w:ascii="Helvetica Neue" w:eastAsia="Times New Roman" w:hAnsi="Helvetica Neue"/>
          <w:color w:val="333333"/>
          <w:sz w:val="21"/>
          <w:szCs w:val="21"/>
          <w:shd w:val="clear" w:color="auto" w:fill="FFFFFF"/>
        </w:rPr>
        <w:t xml:space="preserve">, </w:t>
      </w:r>
      <w:r w:rsidR="00BF549E" w:rsidRPr="00BF549E">
        <w:rPr>
          <w:rFonts w:ascii="Helvetica Neue" w:eastAsia="Times New Roman" w:hAnsi="Helvetica Neue" w:cs="Times New Roman"/>
          <w:color w:val="333333"/>
          <w:sz w:val="21"/>
          <w:szCs w:val="21"/>
          <w:shd w:val="clear" w:color="auto" w:fill="FFFFFF"/>
          <w:lang w:eastAsia="zh-CN"/>
        </w:rPr>
        <w:t>Math. Comp. </w:t>
      </w:r>
      <w:r w:rsidR="00BF549E" w:rsidRPr="00BF549E">
        <w:rPr>
          <w:rFonts w:ascii="Helvetica Neue" w:eastAsia="Times New Roman" w:hAnsi="Helvetica Neue" w:cs="Times New Roman"/>
          <w:b/>
          <w:bCs/>
          <w:color w:val="333333"/>
          <w:sz w:val="21"/>
          <w:szCs w:val="21"/>
          <w:shd w:val="clear" w:color="auto" w:fill="FFFFFF"/>
          <w:lang w:eastAsia="zh-CN"/>
        </w:rPr>
        <w:t>21</w:t>
      </w:r>
      <w:r w:rsidR="00BF549E" w:rsidRPr="00BF549E">
        <w:rPr>
          <w:rFonts w:ascii="Helvetica Neue" w:eastAsia="Times New Roman" w:hAnsi="Helvetica Neue" w:cs="Times New Roman"/>
          <w:color w:val="333333"/>
          <w:sz w:val="21"/>
          <w:szCs w:val="21"/>
          <w:shd w:val="clear" w:color="auto" w:fill="FFFFFF"/>
          <w:lang w:eastAsia="zh-CN"/>
        </w:rPr>
        <w:t> (1967), 303-320</w:t>
      </w:r>
    </w:p>
    <w:p w14:paraId="5BEC7C28" w14:textId="43219AD6" w:rsidR="00607EFC" w:rsidRDefault="00607EFC" w:rsidP="00BF549E">
      <w:pPr>
        <w:spacing w:line="240" w:lineRule="auto"/>
        <w:ind w:left="0"/>
        <w:rPr>
          <w:rFonts w:ascii="Helvetica Neue" w:eastAsia="Times New Roman" w:hAnsi="Helvetica Neue" w:cs="Times New Roman"/>
          <w:color w:val="333333"/>
          <w:sz w:val="21"/>
          <w:szCs w:val="21"/>
          <w:shd w:val="clear" w:color="auto" w:fill="FFFFFF"/>
          <w:lang w:eastAsia="zh-CN"/>
        </w:rPr>
      </w:pPr>
      <w:r>
        <w:rPr>
          <w:rFonts w:ascii="Helvetica Neue" w:eastAsia="Times New Roman" w:hAnsi="Helvetica Neue" w:cs="Times New Roman"/>
          <w:color w:val="333333"/>
          <w:sz w:val="21"/>
          <w:szCs w:val="21"/>
          <w:shd w:val="clear" w:color="auto" w:fill="FFFFFF"/>
          <w:lang w:eastAsia="zh-CN"/>
        </w:rPr>
        <w:t>[2]</w:t>
      </w:r>
      <w:r w:rsidR="00AE5063" w:rsidRPr="00AE5063">
        <w:t xml:space="preserve"> </w:t>
      </w:r>
      <w:r w:rsidR="00AE5063" w:rsidRPr="00AE5063">
        <w:rPr>
          <w:rFonts w:ascii="Helvetica Neue" w:eastAsia="Times New Roman" w:hAnsi="Helvetica Neue" w:cs="Times New Roman"/>
          <w:color w:val="333333"/>
          <w:sz w:val="21"/>
          <w:szCs w:val="21"/>
          <w:shd w:val="clear" w:color="auto" w:fill="FFFFFF"/>
          <w:lang w:eastAsia="zh-CN"/>
        </w:rPr>
        <w:t xml:space="preserve">J. F. </w:t>
      </w:r>
      <w:proofErr w:type="spellStart"/>
      <w:r w:rsidR="00AE5063" w:rsidRPr="00AE5063">
        <w:rPr>
          <w:rFonts w:ascii="Helvetica Neue" w:eastAsia="Times New Roman" w:hAnsi="Helvetica Neue" w:cs="Times New Roman"/>
          <w:color w:val="333333"/>
          <w:sz w:val="21"/>
          <w:szCs w:val="21"/>
          <w:shd w:val="clear" w:color="auto" w:fill="FFFFFF"/>
          <w:lang w:eastAsia="zh-CN"/>
        </w:rPr>
        <w:t>Schutte</w:t>
      </w:r>
      <w:proofErr w:type="spellEnd"/>
      <w:r w:rsidR="00AE5063">
        <w:rPr>
          <w:rFonts w:ascii="Helvetica Neue" w:eastAsia="Times New Roman" w:hAnsi="Helvetica Neue" w:cs="Times New Roman"/>
          <w:color w:val="333333"/>
          <w:sz w:val="21"/>
          <w:szCs w:val="21"/>
          <w:shd w:val="clear" w:color="auto" w:fill="FFFFFF"/>
          <w:lang w:eastAsia="zh-CN"/>
        </w:rPr>
        <w:t>,</w:t>
      </w:r>
      <w:r w:rsidR="00AE5063" w:rsidRPr="00AE5063">
        <w:rPr>
          <w:rFonts w:ascii="Helvetica Neue" w:eastAsia="Times New Roman" w:hAnsi="Helvetica Neue" w:cs="Times New Roman"/>
          <w:color w:val="333333"/>
          <w:sz w:val="21"/>
          <w:szCs w:val="21"/>
          <w:shd w:val="clear" w:color="auto" w:fill="FFFFFF"/>
          <w:lang w:eastAsia="zh-CN"/>
        </w:rPr>
        <w:t xml:space="preserve"> J. A. </w:t>
      </w:r>
      <w:proofErr w:type="spellStart"/>
      <w:r w:rsidR="00AE5063" w:rsidRPr="00AE5063">
        <w:rPr>
          <w:rFonts w:ascii="Helvetica Neue" w:eastAsia="Times New Roman" w:hAnsi="Helvetica Neue" w:cs="Times New Roman"/>
          <w:color w:val="333333"/>
          <w:sz w:val="21"/>
          <w:szCs w:val="21"/>
          <w:shd w:val="clear" w:color="auto" w:fill="FFFFFF"/>
          <w:lang w:eastAsia="zh-CN"/>
        </w:rPr>
        <w:t>Reinbolt</w:t>
      </w:r>
      <w:proofErr w:type="spellEnd"/>
      <w:r w:rsidR="00AE5063">
        <w:rPr>
          <w:rFonts w:ascii="Helvetica Neue" w:eastAsia="Times New Roman" w:hAnsi="Helvetica Neue" w:cs="Times New Roman"/>
          <w:color w:val="333333"/>
          <w:sz w:val="21"/>
          <w:szCs w:val="21"/>
          <w:shd w:val="clear" w:color="auto" w:fill="FFFFFF"/>
          <w:lang w:eastAsia="zh-CN"/>
        </w:rPr>
        <w:t xml:space="preserve">, B. J. </w:t>
      </w:r>
      <w:proofErr w:type="spellStart"/>
      <w:r w:rsidR="00AE5063">
        <w:rPr>
          <w:rFonts w:ascii="Helvetica Neue" w:eastAsia="Times New Roman" w:hAnsi="Helvetica Neue" w:cs="Times New Roman"/>
          <w:color w:val="333333"/>
          <w:sz w:val="21"/>
          <w:szCs w:val="21"/>
          <w:shd w:val="clear" w:color="auto" w:fill="FFFFFF"/>
          <w:lang w:eastAsia="zh-CN"/>
        </w:rPr>
        <w:t>Fregly</w:t>
      </w:r>
      <w:proofErr w:type="spellEnd"/>
      <w:r w:rsidR="00AE5063">
        <w:rPr>
          <w:rFonts w:ascii="Helvetica Neue" w:eastAsia="Times New Roman" w:hAnsi="Helvetica Neue" w:cs="Times New Roman"/>
          <w:color w:val="333333"/>
          <w:sz w:val="21"/>
          <w:szCs w:val="21"/>
          <w:shd w:val="clear" w:color="auto" w:fill="FFFFFF"/>
          <w:lang w:eastAsia="zh-CN"/>
        </w:rPr>
        <w:t xml:space="preserve">, R. T. </w:t>
      </w:r>
      <w:proofErr w:type="spellStart"/>
      <w:r w:rsidR="00AE5063">
        <w:rPr>
          <w:rFonts w:ascii="Helvetica Neue" w:eastAsia="Times New Roman" w:hAnsi="Helvetica Neue" w:cs="Times New Roman"/>
          <w:color w:val="333333"/>
          <w:sz w:val="21"/>
          <w:szCs w:val="21"/>
          <w:shd w:val="clear" w:color="auto" w:fill="FFFFFF"/>
          <w:lang w:eastAsia="zh-CN"/>
        </w:rPr>
        <w:t>Haftka</w:t>
      </w:r>
      <w:proofErr w:type="spellEnd"/>
      <w:r w:rsidR="00AE5063">
        <w:rPr>
          <w:rFonts w:ascii="Helvetica Neue" w:eastAsia="Times New Roman" w:hAnsi="Helvetica Neue" w:cs="Times New Roman"/>
          <w:color w:val="333333"/>
          <w:sz w:val="21"/>
          <w:szCs w:val="21"/>
          <w:shd w:val="clear" w:color="auto" w:fill="FFFFFF"/>
          <w:lang w:eastAsia="zh-CN"/>
        </w:rPr>
        <w:t>,</w:t>
      </w:r>
      <w:r w:rsidR="00AE5063" w:rsidRPr="00AE5063">
        <w:rPr>
          <w:rFonts w:ascii="Helvetica Neue" w:eastAsia="Times New Roman" w:hAnsi="Helvetica Neue" w:cs="Times New Roman"/>
          <w:color w:val="333333"/>
          <w:sz w:val="21"/>
          <w:szCs w:val="21"/>
          <w:shd w:val="clear" w:color="auto" w:fill="FFFFFF"/>
          <w:lang w:eastAsia="zh-CN"/>
        </w:rPr>
        <w:t xml:space="preserve"> and A. D. George</w:t>
      </w:r>
      <w:r w:rsidR="00AE5063">
        <w:rPr>
          <w:rFonts w:ascii="Helvetica Neue" w:eastAsia="Times New Roman" w:hAnsi="Helvetica Neue" w:cs="Times New Roman"/>
          <w:color w:val="333333"/>
          <w:sz w:val="21"/>
          <w:szCs w:val="21"/>
          <w:shd w:val="clear" w:color="auto" w:fill="FFFFFF"/>
          <w:lang w:eastAsia="zh-CN"/>
        </w:rPr>
        <w:t xml:space="preserve">, </w:t>
      </w:r>
      <w:r w:rsidR="00AE5063" w:rsidRPr="00AE5063">
        <w:rPr>
          <w:rFonts w:ascii="Helvetica Neue" w:eastAsia="Times New Roman" w:hAnsi="Helvetica Neue" w:cs="Times New Roman"/>
          <w:color w:val="333333"/>
          <w:sz w:val="21"/>
          <w:szCs w:val="21"/>
          <w:shd w:val="clear" w:color="auto" w:fill="FFFFFF"/>
          <w:lang w:eastAsia="zh-CN"/>
        </w:rPr>
        <w:t>2007 Sep 21</w:t>
      </w:r>
      <w:r w:rsidR="00AE5063">
        <w:rPr>
          <w:rFonts w:ascii="Helvetica Neue" w:eastAsia="Times New Roman" w:hAnsi="Helvetica Neue" w:cs="Times New Roman"/>
          <w:color w:val="333333"/>
          <w:sz w:val="21"/>
          <w:szCs w:val="21"/>
          <w:shd w:val="clear" w:color="auto" w:fill="FFFFFF"/>
          <w:lang w:eastAsia="zh-CN"/>
        </w:rPr>
        <w:t xml:space="preserve">, </w:t>
      </w:r>
      <w:r w:rsidR="00AE5063" w:rsidRPr="00AE5063">
        <w:rPr>
          <w:rFonts w:ascii="Helvetica Neue" w:eastAsia="Times New Roman" w:hAnsi="Helvetica Neue" w:cs="Times New Roman"/>
          <w:color w:val="333333"/>
          <w:sz w:val="21"/>
          <w:szCs w:val="21"/>
          <w:shd w:val="clear" w:color="auto" w:fill="FFFFFF"/>
          <w:lang w:eastAsia="zh-CN"/>
        </w:rPr>
        <w:t>Parallel global optimization with the particle swarm algorithm</w:t>
      </w:r>
      <w:r w:rsidR="00A06B33">
        <w:rPr>
          <w:rFonts w:ascii="Helvetica Neue" w:eastAsia="Times New Roman" w:hAnsi="Helvetica Neue" w:cs="Times New Roman"/>
          <w:color w:val="333333"/>
          <w:sz w:val="21"/>
          <w:szCs w:val="21"/>
          <w:shd w:val="clear" w:color="auto" w:fill="FFFFFF"/>
          <w:lang w:eastAsia="zh-CN"/>
        </w:rPr>
        <w:t xml:space="preserve">, </w:t>
      </w:r>
      <w:proofErr w:type="spellStart"/>
      <w:r w:rsidR="00A06B33" w:rsidRPr="00A06B33">
        <w:rPr>
          <w:rFonts w:ascii="Helvetica Neue" w:eastAsia="Times New Roman" w:hAnsi="Helvetica Neue" w:cs="Times New Roman"/>
          <w:color w:val="333333"/>
          <w:sz w:val="21"/>
          <w:szCs w:val="21"/>
          <w:shd w:val="clear" w:color="auto" w:fill="FFFFFF"/>
          <w:lang w:eastAsia="zh-CN"/>
        </w:rPr>
        <w:t>Int</w:t>
      </w:r>
      <w:proofErr w:type="spellEnd"/>
      <w:r w:rsidR="00A06B33" w:rsidRPr="00A06B33">
        <w:rPr>
          <w:rFonts w:ascii="Helvetica Neue" w:eastAsia="Times New Roman" w:hAnsi="Helvetica Neue" w:cs="Times New Roman"/>
          <w:color w:val="333333"/>
          <w:sz w:val="21"/>
          <w:szCs w:val="21"/>
          <w:shd w:val="clear" w:color="auto" w:fill="FFFFFF"/>
          <w:lang w:eastAsia="zh-CN"/>
        </w:rPr>
        <w:t xml:space="preserve"> J </w:t>
      </w:r>
      <w:proofErr w:type="spellStart"/>
      <w:r w:rsidR="00A06B33" w:rsidRPr="00A06B33">
        <w:rPr>
          <w:rFonts w:ascii="Helvetica Neue" w:eastAsia="Times New Roman" w:hAnsi="Helvetica Neue" w:cs="Times New Roman"/>
          <w:color w:val="333333"/>
          <w:sz w:val="21"/>
          <w:szCs w:val="21"/>
          <w:shd w:val="clear" w:color="auto" w:fill="FFFFFF"/>
          <w:lang w:eastAsia="zh-CN"/>
        </w:rPr>
        <w:t>Numer</w:t>
      </w:r>
      <w:proofErr w:type="spellEnd"/>
      <w:r w:rsidR="00A06B33" w:rsidRPr="00A06B33">
        <w:rPr>
          <w:rFonts w:ascii="Helvetica Neue" w:eastAsia="Times New Roman" w:hAnsi="Helvetica Neue" w:cs="Times New Roman"/>
          <w:color w:val="333333"/>
          <w:sz w:val="21"/>
          <w:szCs w:val="21"/>
          <w:shd w:val="clear" w:color="auto" w:fill="FFFFFF"/>
          <w:lang w:eastAsia="zh-CN"/>
        </w:rPr>
        <w:t xml:space="preserve"> Methods Eng. 2004 Dec 7; 61(13): 2296–2315.</w:t>
      </w:r>
    </w:p>
    <w:p w14:paraId="6CCD801F" w14:textId="02F7ADD2" w:rsidR="00223B19" w:rsidRPr="00223B19" w:rsidRDefault="00A06B33" w:rsidP="007A066C">
      <w:pPr>
        <w:spacing w:line="240" w:lineRule="auto"/>
        <w:ind w:left="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[3] J. Sorenson, </w:t>
      </w:r>
      <w:r w:rsidRPr="00A06B33">
        <w:rPr>
          <w:rFonts w:ascii="Times New Roman" w:eastAsia="Times New Roman" w:hAnsi="Times New Roman" w:cs="Times New Roman"/>
          <w:sz w:val="24"/>
          <w:szCs w:val="24"/>
          <w:lang w:eastAsia="zh-CN"/>
        </w:rPr>
        <w:t xml:space="preserve">I. </w:t>
      </w:r>
      <w:proofErr w:type="spellStart"/>
      <w:r w:rsidRPr="00A06B33">
        <w:rPr>
          <w:rFonts w:ascii="Times New Roman" w:eastAsia="Times New Roman" w:hAnsi="Times New Roman" w:cs="Times New Roman"/>
          <w:sz w:val="24"/>
          <w:szCs w:val="24"/>
          <w:lang w:eastAsia="zh-CN"/>
        </w:rPr>
        <w:t>Parberry</w:t>
      </w:r>
      <w:proofErr w:type="spellEnd"/>
      <w:r w:rsidR="001E69B9">
        <w:rPr>
          <w:rFonts w:ascii="Times New Roman" w:eastAsia="Times New Roman" w:hAnsi="Times New Roman" w:cs="Times New Roman"/>
          <w:sz w:val="24"/>
          <w:szCs w:val="24"/>
          <w:lang w:eastAsia="zh-CN"/>
        </w:rPr>
        <w:t xml:space="preserve">, </w:t>
      </w:r>
      <w:r w:rsidR="00223B19" w:rsidRPr="00223B19">
        <w:rPr>
          <w:rFonts w:ascii="Arial" w:eastAsia="Times New Roman" w:hAnsi="Arial" w:cs="Arial"/>
          <w:color w:val="505050"/>
          <w:sz w:val="20"/>
          <w:szCs w:val="20"/>
          <w:lang w:eastAsia="zh-CN"/>
        </w:rPr>
        <w:t>25 May 2002</w:t>
      </w:r>
      <w:r w:rsidR="00223B19">
        <w:rPr>
          <w:rFonts w:ascii="Arial" w:eastAsia="Times New Roman" w:hAnsi="Arial" w:cs="Arial"/>
          <w:color w:val="505050"/>
          <w:sz w:val="20"/>
          <w:szCs w:val="20"/>
          <w:lang w:eastAsia="zh-CN"/>
        </w:rPr>
        <w:t>,</w:t>
      </w:r>
      <w:r w:rsidR="007A066C" w:rsidRPr="007A066C">
        <w:t xml:space="preserve"> </w:t>
      </w:r>
      <w:r w:rsidR="007A066C" w:rsidRPr="007A066C">
        <w:rPr>
          <w:rFonts w:ascii="Arial" w:eastAsia="Times New Roman" w:hAnsi="Arial" w:cs="Arial"/>
          <w:color w:val="505050"/>
          <w:sz w:val="20"/>
          <w:szCs w:val="20"/>
          <w:lang w:eastAsia="zh-CN"/>
        </w:rPr>
        <w:t>2 Fast Parallel Prime Number Sieves</w:t>
      </w:r>
      <w:r w:rsidR="007A066C">
        <w:rPr>
          <w:rFonts w:ascii="Arial" w:eastAsia="Times New Roman" w:hAnsi="Arial" w:cs="Arial"/>
          <w:color w:val="505050"/>
          <w:sz w:val="20"/>
          <w:szCs w:val="20"/>
          <w:lang w:eastAsia="zh-CN"/>
        </w:rPr>
        <w:t xml:space="preserve">, </w:t>
      </w:r>
      <w:r w:rsidR="007A066C" w:rsidRPr="007A066C">
        <w:rPr>
          <w:rFonts w:ascii="Arial" w:eastAsia="Times New Roman" w:hAnsi="Arial" w:cs="Arial"/>
          <w:color w:val="505050"/>
          <w:sz w:val="20"/>
          <w:szCs w:val="20"/>
          <w:lang w:eastAsia="zh-CN"/>
        </w:rPr>
        <w:t>Information and Computation</w:t>
      </w:r>
      <w:r w:rsidR="007A066C">
        <w:rPr>
          <w:rFonts w:ascii="Arial" w:eastAsia="Times New Roman" w:hAnsi="Arial" w:cs="Arial"/>
          <w:color w:val="505050"/>
          <w:sz w:val="20"/>
          <w:szCs w:val="20"/>
          <w:lang w:eastAsia="zh-CN"/>
        </w:rPr>
        <w:t xml:space="preserve">, </w:t>
      </w:r>
      <w:r w:rsidR="007A066C" w:rsidRPr="007A066C">
        <w:rPr>
          <w:rFonts w:ascii="Arial" w:eastAsia="Times New Roman" w:hAnsi="Arial" w:cs="Arial"/>
          <w:color w:val="505050"/>
          <w:sz w:val="20"/>
          <w:szCs w:val="20"/>
          <w:lang w:eastAsia="zh-CN"/>
        </w:rPr>
        <w:t>Volume 114, Issue 1, October 1994, Pages 115-130</w:t>
      </w:r>
    </w:p>
    <w:p w14:paraId="109CBBF7" w14:textId="471C25E6" w:rsidR="00A06B33" w:rsidRPr="00BF549E" w:rsidRDefault="00D2055A" w:rsidP="00D2055A">
      <w:pPr>
        <w:spacing w:line="240" w:lineRule="auto"/>
        <w:ind w:left="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[4] </w:t>
      </w:r>
      <w:r w:rsidRPr="00D2055A">
        <w:rPr>
          <w:rFonts w:ascii="Times New Roman" w:eastAsia="Times New Roman" w:hAnsi="Times New Roman" w:cs="Times New Roman"/>
          <w:sz w:val="24"/>
          <w:szCs w:val="24"/>
          <w:lang w:eastAsia="zh-CN"/>
        </w:rPr>
        <w:t>Bai</w:t>
      </w:r>
      <w:r>
        <w:rPr>
          <w:rFonts w:ascii="Times New Roman" w:eastAsia="Times New Roman" w:hAnsi="Times New Roman" w:cs="Times New Roman"/>
          <w:sz w:val="24"/>
          <w:szCs w:val="24"/>
          <w:lang w:eastAsia="zh-CN"/>
        </w:rPr>
        <w:t xml:space="preserve">ley, David H., </w:t>
      </w:r>
      <w:proofErr w:type="spellStart"/>
      <w:r w:rsidRPr="00D2055A">
        <w:rPr>
          <w:rFonts w:ascii="Times New Roman" w:eastAsia="Times New Roman" w:hAnsi="Times New Roman" w:cs="Times New Roman"/>
          <w:sz w:val="24"/>
          <w:szCs w:val="24"/>
          <w:lang w:eastAsia="zh-CN"/>
        </w:rPr>
        <w:t>Borwein</w:t>
      </w:r>
      <w:proofErr w:type="spellEnd"/>
      <w:r w:rsidRPr="00D2055A">
        <w:rPr>
          <w:rFonts w:ascii="Times New Roman" w:eastAsia="Times New Roman" w:hAnsi="Times New Roman" w:cs="Times New Roman"/>
          <w:sz w:val="24"/>
          <w:szCs w:val="24"/>
          <w:lang w:eastAsia="zh-CN"/>
        </w:rPr>
        <w:t>, Jonathan M.</w:t>
      </w:r>
      <w:r w:rsidR="00212F59">
        <w:rPr>
          <w:rFonts w:ascii="Times New Roman" w:eastAsia="Times New Roman" w:hAnsi="Times New Roman" w:cs="Times New Roman"/>
          <w:sz w:val="24"/>
          <w:szCs w:val="24"/>
          <w:lang w:eastAsia="zh-CN"/>
        </w:rPr>
        <w:t xml:space="preserve">, </w:t>
      </w:r>
      <w:r w:rsidR="00212F59" w:rsidRPr="00212F59">
        <w:rPr>
          <w:rFonts w:ascii="Times New Roman" w:eastAsia="Times New Roman" w:hAnsi="Times New Roman" w:cs="Times New Roman"/>
          <w:sz w:val="24"/>
          <w:szCs w:val="24"/>
          <w:lang w:eastAsia="zh-CN"/>
        </w:rPr>
        <w:t>04-22-2005</w:t>
      </w:r>
      <w:r w:rsidR="00212F59">
        <w:rPr>
          <w:rFonts w:ascii="Times New Roman" w:eastAsia="Times New Roman" w:hAnsi="Times New Roman" w:cs="Times New Roman"/>
          <w:sz w:val="24"/>
          <w:szCs w:val="24"/>
          <w:lang w:eastAsia="zh-CN"/>
        </w:rPr>
        <w:t xml:space="preserve">, </w:t>
      </w:r>
      <w:r w:rsidR="00811092">
        <w:rPr>
          <w:rFonts w:ascii="Times New Roman" w:eastAsia="Times New Roman" w:hAnsi="Times New Roman" w:cs="Times New Roman"/>
          <w:sz w:val="24"/>
          <w:szCs w:val="24"/>
          <w:lang w:eastAsia="zh-CN"/>
        </w:rPr>
        <w:t>h</w:t>
      </w:r>
      <w:r w:rsidR="007F463A" w:rsidRPr="007F463A">
        <w:rPr>
          <w:rFonts w:ascii="Times New Roman" w:eastAsia="Times New Roman" w:hAnsi="Times New Roman" w:cs="Times New Roman"/>
          <w:sz w:val="24"/>
          <w:szCs w:val="24"/>
          <w:lang w:eastAsia="zh-CN"/>
        </w:rPr>
        <w:t>ttps://escholarship.org/uc/item/4281090t</w:t>
      </w:r>
    </w:p>
    <w:p w14:paraId="40B736DB" w14:textId="1EC52979" w:rsidR="00285244" w:rsidRPr="00E37FCC" w:rsidRDefault="00285244" w:rsidP="00DD35F8">
      <w:pPr>
        <w:ind w:left="0"/>
      </w:pPr>
    </w:p>
    <w:p w14:paraId="325FE765" w14:textId="1A51FE21" w:rsidR="004A73AF" w:rsidRDefault="004A73AF" w:rsidP="004161F9">
      <w:pPr>
        <w:spacing w:line="240" w:lineRule="auto"/>
      </w:pPr>
    </w:p>
    <w:p w14:paraId="243CE669" w14:textId="658D6957" w:rsidR="004A73AF" w:rsidRDefault="004A73AF" w:rsidP="004161F9">
      <w:pPr>
        <w:spacing w:line="240" w:lineRule="auto"/>
      </w:pPr>
    </w:p>
    <w:p w14:paraId="4F600004" w14:textId="3177B2C3" w:rsidR="004A73AF" w:rsidRDefault="004A73AF" w:rsidP="004161F9">
      <w:pPr>
        <w:pStyle w:val="Heading2"/>
        <w:spacing w:line="240" w:lineRule="auto"/>
      </w:pPr>
    </w:p>
    <w:p w14:paraId="30ED8A4C" w14:textId="5811BC87" w:rsidR="004A73AF" w:rsidRDefault="004A73AF" w:rsidP="004161F9">
      <w:pPr>
        <w:spacing w:line="240" w:lineRule="auto"/>
        <w:ind w:left="0"/>
      </w:pPr>
    </w:p>
    <w:p w14:paraId="23DF4E38" w14:textId="7277321E" w:rsidR="004A73AF" w:rsidRDefault="004A73AF" w:rsidP="004161F9">
      <w:pPr>
        <w:spacing w:line="240" w:lineRule="auto"/>
      </w:pPr>
    </w:p>
    <w:sectPr w:rsidR="004A73AF">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0EAF8" w14:textId="77777777" w:rsidR="00E1047F" w:rsidRDefault="00E1047F">
      <w:pPr>
        <w:spacing w:after="0" w:line="240" w:lineRule="auto"/>
      </w:pPr>
      <w:r>
        <w:separator/>
      </w:r>
    </w:p>
  </w:endnote>
  <w:endnote w:type="continuationSeparator" w:id="0">
    <w:p w14:paraId="585D2702" w14:textId="77777777" w:rsidR="00E1047F" w:rsidRDefault="00E1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9A2F5" w14:textId="77777777" w:rsidR="004A73AF" w:rsidRDefault="00E1047F">
    <w:pPr>
      <w:pStyle w:val="Footer"/>
    </w:pPr>
    <w:sdt>
      <w:sdtPr>
        <w:id w:val="-1667397395"/>
        <w:placeholder>
          <w:docPart w:val="EFE25F360979CC42ABF15EF4450CA63F"/>
        </w:placeholder>
        <w:temporary/>
        <w:showingPlcHdr/>
        <w15:appearance w15:val="hidden"/>
      </w:sdtPr>
      <w:sdtEndPr/>
      <w:sdtContent>
        <w:r w:rsidR="00F824B0">
          <w:t>[Type here]</w:t>
        </w:r>
      </w:sdtContent>
    </w:sdt>
    <w:r w:rsidR="00F824B0">
      <w:ptab w:relativeTo="margin" w:alignment="center" w:leader="none"/>
    </w:r>
    <w:sdt>
      <w:sdtPr>
        <w:id w:val="1382981327"/>
        <w:placeholder>
          <w:docPart w:val="EFE25F360979CC42ABF15EF4450CA63F"/>
        </w:placeholder>
        <w:temporary/>
        <w:showingPlcHdr/>
        <w15:appearance w15:val="hidden"/>
      </w:sdtPr>
      <w:sdtEndPr/>
      <w:sdtContent>
        <w:r w:rsidR="00F824B0">
          <w:t>[Type here]</w:t>
        </w:r>
      </w:sdtContent>
    </w:sdt>
    <w:r w:rsidR="00F824B0">
      <w:ptab w:relativeTo="margin" w:alignment="right" w:leader="none"/>
    </w:r>
    <w:sdt>
      <w:sdtPr>
        <w:id w:val="-914168855"/>
        <w:placeholder>
          <w:docPart w:val="EFE25F360979CC42ABF15EF4450CA63F"/>
        </w:placeholder>
        <w:temporary/>
        <w:showingPlcHdr/>
        <w15:appearance w15:val="hidden"/>
      </w:sdtPr>
      <w:sdtEndPr/>
      <w:sdtContent>
        <w:r w:rsidR="00F824B0">
          <w:t>[Type here]</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4A73AF" w14:paraId="2F7354E6" w14:textId="77777777">
      <w:tc>
        <w:tcPr>
          <w:tcW w:w="4675" w:type="dxa"/>
        </w:tcPr>
        <w:p w14:paraId="422AEC06" w14:textId="42297242" w:rsidR="004A73AF" w:rsidRDefault="00E1047F">
          <w:pPr>
            <w:pStyle w:val="Footer"/>
          </w:pPr>
          <w:sdt>
            <w:sdtPr>
              <w:alias w:val="Title"/>
              <w:tag w:val=""/>
              <w:id w:val="956298023"/>
              <w:placeholder>
                <w:docPart w:val="4BC889CF964369469C832A99BDB44F2C"/>
              </w:placeholder>
              <w:dataBinding w:prefixMappings="xmlns:ns0='http://purl.org/dc/elements/1.1/' xmlns:ns1='http://schemas.openxmlformats.org/package/2006/metadata/core-properties' " w:xpath="/ns1:coreProperties[1]/ns0:title[1]" w:storeItemID="{6C3C8BC8-F283-45AE-878A-BAB7291924A1}"/>
              <w:text/>
            </w:sdtPr>
            <w:sdtEndPr/>
            <w:sdtContent>
              <w:r w:rsidR="008506EA">
                <w:t>ECE574 Final Project-Calculate PI Benchmark</w:t>
              </w:r>
            </w:sdtContent>
          </w:sdt>
          <w:r w:rsidR="00F824B0">
            <w:t xml:space="preserve"> |</w:t>
          </w:r>
          <w:r w:rsidR="00F824B0">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889ECF4B260C9842AA466930CE39E15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8829B5">
                <w:rPr>
                  <w:rStyle w:val="Heading2Char"/>
                  <w:rFonts w:asciiTheme="minorHAnsi" w:eastAsiaTheme="minorEastAsia" w:hAnsiTheme="minorHAnsi" w:cstheme="minorBidi"/>
                  <w:sz w:val="22"/>
                  <w:szCs w:val="22"/>
                </w:rPr>
                <w:t>He Qihao</w:t>
              </w:r>
            </w:sdtContent>
          </w:sdt>
        </w:p>
      </w:tc>
      <w:tc>
        <w:tcPr>
          <w:tcW w:w="4675" w:type="dxa"/>
        </w:tcPr>
        <w:p w14:paraId="03AD6E76" w14:textId="77777777" w:rsidR="004A73AF" w:rsidRDefault="00F824B0">
          <w:pPr>
            <w:pStyle w:val="Footer"/>
            <w:jc w:val="right"/>
          </w:pPr>
          <w:r>
            <w:t xml:space="preserve">Page </w:t>
          </w:r>
          <w:r>
            <w:fldChar w:fldCharType="begin"/>
          </w:r>
          <w:r>
            <w:instrText xml:space="preserve"> PAGE  \* Arabic  \* MERGEFORMAT </w:instrText>
          </w:r>
          <w:r>
            <w:fldChar w:fldCharType="separate"/>
          </w:r>
          <w:r w:rsidR="00FA6503">
            <w:rPr>
              <w:noProof/>
            </w:rPr>
            <w:t>6</w:t>
          </w:r>
          <w:r>
            <w:fldChar w:fldCharType="end"/>
          </w:r>
          <w:r>
            <w:t xml:space="preserve"> of  </w:t>
          </w:r>
          <w:fldSimple w:instr=" SECTIONPAGES  \* Arabic  \* MERGEFORMAT ">
            <w:r w:rsidR="00FA6503">
              <w:rPr>
                <w:noProof/>
              </w:rPr>
              <w:t>6</w:t>
            </w:r>
          </w:fldSimple>
        </w:p>
      </w:tc>
    </w:tr>
  </w:tbl>
  <w:p w14:paraId="768CBF96" w14:textId="77777777" w:rsidR="004A73AF" w:rsidRDefault="004A73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4C11" w14:textId="6CEC2630" w:rsidR="004A73AF" w:rsidRDefault="00E1047F">
    <w:pPr>
      <w:pStyle w:val="Footer"/>
    </w:pPr>
    <w:sdt>
      <w:sdtPr>
        <w:alias w:val="Title"/>
        <w:tag w:val=""/>
        <w:id w:val="1325624233"/>
        <w:placeholder>
          <w:docPart w:val="4BC889CF964369469C832A99BDB44F2C"/>
        </w:placeholder>
        <w:dataBinding w:prefixMappings="xmlns:ns0='http://purl.org/dc/elements/1.1/' xmlns:ns1='http://schemas.openxmlformats.org/package/2006/metadata/core-properties' " w:xpath="/ns1:coreProperties[1]/ns0:title[1]" w:storeItemID="{6C3C8BC8-F283-45AE-878A-BAB7291924A1}"/>
        <w:text/>
      </w:sdtPr>
      <w:sdtEndPr/>
      <w:sdtContent>
        <w:r w:rsidR="008506EA">
          <w:t>ECE574 Final Project-Calculate PI Benchmark</w:t>
        </w:r>
      </w:sdtContent>
    </w:sdt>
    <w:r w:rsidR="00F824B0">
      <w:t xml:space="preserve"> | </w:t>
    </w:r>
    <w:sdt>
      <w:sdtPr>
        <w:rPr>
          <w:rStyle w:val="Heading2Char"/>
          <w:rFonts w:asciiTheme="minorHAnsi" w:eastAsiaTheme="minorEastAsia" w:hAnsiTheme="minorHAnsi" w:cstheme="minorBidi"/>
          <w:sz w:val="22"/>
          <w:szCs w:val="22"/>
        </w:rPr>
        <w:alias w:val="Your Name"/>
        <w:tag w:val=""/>
        <w:id w:val="1581332215"/>
        <w:placeholder>
          <w:docPart w:val="889ECF4B260C9842AA466930CE39E15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8829B5">
          <w:rPr>
            <w:rStyle w:val="Heading2Char"/>
            <w:rFonts w:asciiTheme="minorHAnsi" w:eastAsiaTheme="minorEastAsia" w:hAnsiTheme="minorHAnsi" w:cstheme="minorBidi"/>
            <w:sz w:val="22"/>
            <w:szCs w:val="22"/>
          </w:rPr>
          <w:t>He Qihao</w:t>
        </w:r>
      </w:sdtContent>
    </w:sdt>
    <w:r w:rsidR="00F824B0">
      <w:ptab w:relativeTo="margin" w:alignment="right" w:leader="none"/>
    </w:r>
    <w:r w:rsidR="00F824B0">
      <w:t xml:space="preserve">Page </w:t>
    </w:r>
    <w:r w:rsidR="00F824B0">
      <w:fldChar w:fldCharType="begin"/>
    </w:r>
    <w:r w:rsidR="00F824B0">
      <w:instrText xml:space="preserve"> PAGE  \* Arabic  \* MERGEFORMAT </w:instrText>
    </w:r>
    <w:r w:rsidR="00F824B0">
      <w:fldChar w:fldCharType="separate"/>
    </w:r>
    <w:r w:rsidR="00F824B0">
      <w:rPr>
        <w:noProof/>
      </w:rPr>
      <w:t>2</w:t>
    </w:r>
    <w:r w:rsidR="00F824B0">
      <w:fldChar w:fldCharType="end"/>
    </w:r>
    <w:r w:rsidR="00F824B0">
      <w:t xml:space="preserve"> of </w:t>
    </w:r>
    <w:fldSimple w:instr=" NUMPAGES  \* Arabic  \* MERGEFORMAT ">
      <w:r w:rsidR="00FA6503">
        <w:rPr>
          <w:noProof/>
        </w:rPr>
        <w:t>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3C543" w14:textId="77777777" w:rsidR="00E1047F" w:rsidRDefault="00E1047F">
      <w:pPr>
        <w:spacing w:after="0" w:line="240" w:lineRule="auto"/>
      </w:pPr>
      <w:r>
        <w:separator/>
      </w:r>
    </w:p>
  </w:footnote>
  <w:footnote w:type="continuationSeparator" w:id="0">
    <w:p w14:paraId="38B0D3E4" w14:textId="77777777" w:rsidR="00E1047F" w:rsidRDefault="00E104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643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076E51"/>
    <w:multiLevelType w:val="hybridMultilevel"/>
    <w:tmpl w:val="68448E6A"/>
    <w:lvl w:ilvl="0" w:tplc="A45607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B57FC5"/>
    <w:multiLevelType w:val="hybridMultilevel"/>
    <w:tmpl w:val="984ACDFE"/>
    <w:lvl w:ilvl="0" w:tplc="232E252C">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8F061C"/>
    <w:multiLevelType w:val="hybridMultilevel"/>
    <w:tmpl w:val="31DC32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8A37D8"/>
    <w:multiLevelType w:val="hybridMultilevel"/>
    <w:tmpl w:val="4FB0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F9607D"/>
    <w:multiLevelType w:val="hybridMultilevel"/>
    <w:tmpl w:val="3D007CBC"/>
    <w:lvl w:ilvl="0" w:tplc="A456078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71D3F"/>
    <w:multiLevelType w:val="hybridMultilevel"/>
    <w:tmpl w:val="406A8024"/>
    <w:lvl w:ilvl="0" w:tplc="6622972C">
      <w:start w:val="1"/>
      <w:numFmt w:val="bullet"/>
      <w:lvlText w:val=""/>
      <w:lvlJc w:val="left"/>
      <w:pPr>
        <w:tabs>
          <w:tab w:val="num" w:pos="720"/>
        </w:tabs>
        <w:ind w:left="720" w:hanging="360"/>
      </w:pPr>
      <w:rPr>
        <w:rFonts w:ascii="Wingdings 2" w:hAnsi="Wingdings 2" w:hint="default"/>
      </w:rPr>
    </w:lvl>
    <w:lvl w:ilvl="1" w:tplc="D690DF68">
      <w:numFmt w:val="bullet"/>
      <w:lvlText w:val=""/>
      <w:lvlJc w:val="left"/>
      <w:pPr>
        <w:tabs>
          <w:tab w:val="num" w:pos="1440"/>
        </w:tabs>
        <w:ind w:left="1440" w:hanging="360"/>
      </w:pPr>
      <w:rPr>
        <w:rFonts w:ascii="Wingdings 2" w:hAnsi="Wingdings 2" w:hint="default"/>
      </w:rPr>
    </w:lvl>
    <w:lvl w:ilvl="2" w:tplc="12F003EE" w:tentative="1">
      <w:start w:val="1"/>
      <w:numFmt w:val="bullet"/>
      <w:lvlText w:val=""/>
      <w:lvlJc w:val="left"/>
      <w:pPr>
        <w:tabs>
          <w:tab w:val="num" w:pos="2160"/>
        </w:tabs>
        <w:ind w:left="2160" w:hanging="360"/>
      </w:pPr>
      <w:rPr>
        <w:rFonts w:ascii="Wingdings 2" w:hAnsi="Wingdings 2" w:hint="default"/>
      </w:rPr>
    </w:lvl>
    <w:lvl w:ilvl="3" w:tplc="30A0DEC0" w:tentative="1">
      <w:start w:val="1"/>
      <w:numFmt w:val="bullet"/>
      <w:lvlText w:val=""/>
      <w:lvlJc w:val="left"/>
      <w:pPr>
        <w:tabs>
          <w:tab w:val="num" w:pos="2880"/>
        </w:tabs>
        <w:ind w:left="2880" w:hanging="360"/>
      </w:pPr>
      <w:rPr>
        <w:rFonts w:ascii="Wingdings 2" w:hAnsi="Wingdings 2" w:hint="default"/>
      </w:rPr>
    </w:lvl>
    <w:lvl w:ilvl="4" w:tplc="215078A6" w:tentative="1">
      <w:start w:val="1"/>
      <w:numFmt w:val="bullet"/>
      <w:lvlText w:val=""/>
      <w:lvlJc w:val="left"/>
      <w:pPr>
        <w:tabs>
          <w:tab w:val="num" w:pos="3600"/>
        </w:tabs>
        <w:ind w:left="3600" w:hanging="360"/>
      </w:pPr>
      <w:rPr>
        <w:rFonts w:ascii="Wingdings 2" w:hAnsi="Wingdings 2" w:hint="default"/>
      </w:rPr>
    </w:lvl>
    <w:lvl w:ilvl="5" w:tplc="F1108EDA" w:tentative="1">
      <w:start w:val="1"/>
      <w:numFmt w:val="bullet"/>
      <w:lvlText w:val=""/>
      <w:lvlJc w:val="left"/>
      <w:pPr>
        <w:tabs>
          <w:tab w:val="num" w:pos="4320"/>
        </w:tabs>
        <w:ind w:left="4320" w:hanging="360"/>
      </w:pPr>
      <w:rPr>
        <w:rFonts w:ascii="Wingdings 2" w:hAnsi="Wingdings 2" w:hint="default"/>
      </w:rPr>
    </w:lvl>
    <w:lvl w:ilvl="6" w:tplc="B1081802" w:tentative="1">
      <w:start w:val="1"/>
      <w:numFmt w:val="bullet"/>
      <w:lvlText w:val=""/>
      <w:lvlJc w:val="left"/>
      <w:pPr>
        <w:tabs>
          <w:tab w:val="num" w:pos="5040"/>
        </w:tabs>
        <w:ind w:left="5040" w:hanging="360"/>
      </w:pPr>
      <w:rPr>
        <w:rFonts w:ascii="Wingdings 2" w:hAnsi="Wingdings 2" w:hint="default"/>
      </w:rPr>
    </w:lvl>
    <w:lvl w:ilvl="7" w:tplc="653E635E" w:tentative="1">
      <w:start w:val="1"/>
      <w:numFmt w:val="bullet"/>
      <w:lvlText w:val=""/>
      <w:lvlJc w:val="left"/>
      <w:pPr>
        <w:tabs>
          <w:tab w:val="num" w:pos="5760"/>
        </w:tabs>
        <w:ind w:left="5760" w:hanging="360"/>
      </w:pPr>
      <w:rPr>
        <w:rFonts w:ascii="Wingdings 2" w:hAnsi="Wingdings 2" w:hint="default"/>
      </w:rPr>
    </w:lvl>
    <w:lvl w:ilvl="8" w:tplc="94F86FF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92"/>
    <w:rsid w:val="00026BC4"/>
    <w:rsid w:val="000320B8"/>
    <w:rsid w:val="00036DC3"/>
    <w:rsid w:val="000514F9"/>
    <w:rsid w:val="00051AE6"/>
    <w:rsid w:val="000A29F6"/>
    <w:rsid w:val="000A7EE0"/>
    <w:rsid w:val="000C5EB6"/>
    <w:rsid w:val="000D5D90"/>
    <w:rsid w:val="000E0FF6"/>
    <w:rsid w:val="000E463E"/>
    <w:rsid w:val="000F3061"/>
    <w:rsid w:val="00107A6A"/>
    <w:rsid w:val="0013586F"/>
    <w:rsid w:val="001436A4"/>
    <w:rsid w:val="00150F6C"/>
    <w:rsid w:val="0017050F"/>
    <w:rsid w:val="00171564"/>
    <w:rsid w:val="00172736"/>
    <w:rsid w:val="001733EC"/>
    <w:rsid w:val="00191AE7"/>
    <w:rsid w:val="00192F9F"/>
    <w:rsid w:val="001A23EA"/>
    <w:rsid w:val="001B4E42"/>
    <w:rsid w:val="001B66D2"/>
    <w:rsid w:val="001E69B9"/>
    <w:rsid w:val="002026F7"/>
    <w:rsid w:val="00210D2B"/>
    <w:rsid w:val="00212F59"/>
    <w:rsid w:val="00214BFE"/>
    <w:rsid w:val="00223B19"/>
    <w:rsid w:val="0023081C"/>
    <w:rsid w:val="00233045"/>
    <w:rsid w:val="00250D42"/>
    <w:rsid w:val="00252A93"/>
    <w:rsid w:val="0025786C"/>
    <w:rsid w:val="00265D6E"/>
    <w:rsid w:val="00272E38"/>
    <w:rsid w:val="002770FA"/>
    <w:rsid w:val="00283E95"/>
    <w:rsid w:val="00285244"/>
    <w:rsid w:val="0028550D"/>
    <w:rsid w:val="002C768E"/>
    <w:rsid w:val="002E7DFA"/>
    <w:rsid w:val="002F5534"/>
    <w:rsid w:val="002F56B0"/>
    <w:rsid w:val="0030355D"/>
    <w:rsid w:val="0032347D"/>
    <w:rsid w:val="003555FA"/>
    <w:rsid w:val="00356A2B"/>
    <w:rsid w:val="00371F87"/>
    <w:rsid w:val="003B292C"/>
    <w:rsid w:val="003B5991"/>
    <w:rsid w:val="003C3149"/>
    <w:rsid w:val="003C3421"/>
    <w:rsid w:val="003E39D0"/>
    <w:rsid w:val="003E4065"/>
    <w:rsid w:val="003F0DA7"/>
    <w:rsid w:val="004013A6"/>
    <w:rsid w:val="004020E5"/>
    <w:rsid w:val="0040511F"/>
    <w:rsid w:val="00410A9B"/>
    <w:rsid w:val="004161F9"/>
    <w:rsid w:val="00423AC7"/>
    <w:rsid w:val="00444233"/>
    <w:rsid w:val="0045633B"/>
    <w:rsid w:val="004570EF"/>
    <w:rsid w:val="00463D9F"/>
    <w:rsid w:val="00471CC9"/>
    <w:rsid w:val="004730BB"/>
    <w:rsid w:val="0049452E"/>
    <w:rsid w:val="004A2573"/>
    <w:rsid w:val="004A73AF"/>
    <w:rsid w:val="004B3011"/>
    <w:rsid w:val="004B79F9"/>
    <w:rsid w:val="004C4D56"/>
    <w:rsid w:val="004D56F2"/>
    <w:rsid w:val="004E4AC4"/>
    <w:rsid w:val="004E7605"/>
    <w:rsid w:val="00520397"/>
    <w:rsid w:val="0054227C"/>
    <w:rsid w:val="00545740"/>
    <w:rsid w:val="00557223"/>
    <w:rsid w:val="005612D3"/>
    <w:rsid w:val="0056202D"/>
    <w:rsid w:val="00586079"/>
    <w:rsid w:val="005917FE"/>
    <w:rsid w:val="005A521C"/>
    <w:rsid w:val="005B59F7"/>
    <w:rsid w:val="005B6070"/>
    <w:rsid w:val="005C3649"/>
    <w:rsid w:val="005D50F5"/>
    <w:rsid w:val="005E50D0"/>
    <w:rsid w:val="00607EFC"/>
    <w:rsid w:val="00617FDD"/>
    <w:rsid w:val="0062583C"/>
    <w:rsid w:val="006269C5"/>
    <w:rsid w:val="006335D6"/>
    <w:rsid w:val="00652F54"/>
    <w:rsid w:val="006544EB"/>
    <w:rsid w:val="00654869"/>
    <w:rsid w:val="00657E79"/>
    <w:rsid w:val="006B0E68"/>
    <w:rsid w:val="006C2DCB"/>
    <w:rsid w:val="006C3596"/>
    <w:rsid w:val="006D2B78"/>
    <w:rsid w:val="006F6DC1"/>
    <w:rsid w:val="006F7C09"/>
    <w:rsid w:val="00707FF3"/>
    <w:rsid w:val="00746463"/>
    <w:rsid w:val="0075345F"/>
    <w:rsid w:val="0075561D"/>
    <w:rsid w:val="007627CD"/>
    <w:rsid w:val="00764C07"/>
    <w:rsid w:val="00770408"/>
    <w:rsid w:val="007A066C"/>
    <w:rsid w:val="007A35D2"/>
    <w:rsid w:val="007A7E24"/>
    <w:rsid w:val="007B09AA"/>
    <w:rsid w:val="007B5A20"/>
    <w:rsid w:val="007D21F5"/>
    <w:rsid w:val="007D38B3"/>
    <w:rsid w:val="007E206E"/>
    <w:rsid w:val="007F2831"/>
    <w:rsid w:val="007F463A"/>
    <w:rsid w:val="00804548"/>
    <w:rsid w:val="00811092"/>
    <w:rsid w:val="00814229"/>
    <w:rsid w:val="008506EA"/>
    <w:rsid w:val="00875ECE"/>
    <w:rsid w:val="00876EA1"/>
    <w:rsid w:val="008829B5"/>
    <w:rsid w:val="00883AA2"/>
    <w:rsid w:val="00890C3C"/>
    <w:rsid w:val="00892199"/>
    <w:rsid w:val="008B186F"/>
    <w:rsid w:val="008B732D"/>
    <w:rsid w:val="008C126C"/>
    <w:rsid w:val="008E1281"/>
    <w:rsid w:val="008F1458"/>
    <w:rsid w:val="0090063D"/>
    <w:rsid w:val="009103A3"/>
    <w:rsid w:val="00911341"/>
    <w:rsid w:val="009121E9"/>
    <w:rsid w:val="00923934"/>
    <w:rsid w:val="00952608"/>
    <w:rsid w:val="00956F3D"/>
    <w:rsid w:val="00984CBA"/>
    <w:rsid w:val="009B1937"/>
    <w:rsid w:val="009F2A4F"/>
    <w:rsid w:val="009F6149"/>
    <w:rsid w:val="00A06207"/>
    <w:rsid w:val="00A06B33"/>
    <w:rsid w:val="00A1172A"/>
    <w:rsid w:val="00A144FC"/>
    <w:rsid w:val="00A14DCD"/>
    <w:rsid w:val="00A15D62"/>
    <w:rsid w:val="00A23514"/>
    <w:rsid w:val="00A23C66"/>
    <w:rsid w:val="00A27C99"/>
    <w:rsid w:val="00A30E83"/>
    <w:rsid w:val="00A37AA5"/>
    <w:rsid w:val="00A573D6"/>
    <w:rsid w:val="00A66C02"/>
    <w:rsid w:val="00A86281"/>
    <w:rsid w:val="00A969DE"/>
    <w:rsid w:val="00AD010D"/>
    <w:rsid w:val="00AD536D"/>
    <w:rsid w:val="00AE0B97"/>
    <w:rsid w:val="00AE5063"/>
    <w:rsid w:val="00AF3B70"/>
    <w:rsid w:val="00B05694"/>
    <w:rsid w:val="00B0710A"/>
    <w:rsid w:val="00B11054"/>
    <w:rsid w:val="00B112C6"/>
    <w:rsid w:val="00B22185"/>
    <w:rsid w:val="00B300E9"/>
    <w:rsid w:val="00B6556F"/>
    <w:rsid w:val="00B65A96"/>
    <w:rsid w:val="00B66725"/>
    <w:rsid w:val="00B70B5B"/>
    <w:rsid w:val="00B71A3B"/>
    <w:rsid w:val="00B72AD8"/>
    <w:rsid w:val="00B77526"/>
    <w:rsid w:val="00B87676"/>
    <w:rsid w:val="00BC2992"/>
    <w:rsid w:val="00BD1093"/>
    <w:rsid w:val="00BD62FA"/>
    <w:rsid w:val="00BE19D0"/>
    <w:rsid w:val="00BE63C8"/>
    <w:rsid w:val="00BF14FC"/>
    <w:rsid w:val="00BF549E"/>
    <w:rsid w:val="00C27FEF"/>
    <w:rsid w:val="00C32815"/>
    <w:rsid w:val="00C33765"/>
    <w:rsid w:val="00C4728E"/>
    <w:rsid w:val="00C476E8"/>
    <w:rsid w:val="00C54F83"/>
    <w:rsid w:val="00C60D2B"/>
    <w:rsid w:val="00C73CF1"/>
    <w:rsid w:val="00C74148"/>
    <w:rsid w:val="00C86732"/>
    <w:rsid w:val="00C91058"/>
    <w:rsid w:val="00C92E8D"/>
    <w:rsid w:val="00CA3ADA"/>
    <w:rsid w:val="00CA50D7"/>
    <w:rsid w:val="00CD6889"/>
    <w:rsid w:val="00CE1D7D"/>
    <w:rsid w:val="00CE4F50"/>
    <w:rsid w:val="00CF5324"/>
    <w:rsid w:val="00D01E72"/>
    <w:rsid w:val="00D07727"/>
    <w:rsid w:val="00D079EB"/>
    <w:rsid w:val="00D07CC1"/>
    <w:rsid w:val="00D134B7"/>
    <w:rsid w:val="00D17E39"/>
    <w:rsid w:val="00D2055A"/>
    <w:rsid w:val="00D43090"/>
    <w:rsid w:val="00D504A7"/>
    <w:rsid w:val="00D5591C"/>
    <w:rsid w:val="00D73380"/>
    <w:rsid w:val="00DB2024"/>
    <w:rsid w:val="00DB3471"/>
    <w:rsid w:val="00DC6941"/>
    <w:rsid w:val="00DD35F8"/>
    <w:rsid w:val="00E1047F"/>
    <w:rsid w:val="00E11D94"/>
    <w:rsid w:val="00E225EF"/>
    <w:rsid w:val="00E37FCC"/>
    <w:rsid w:val="00E42EAD"/>
    <w:rsid w:val="00E450CF"/>
    <w:rsid w:val="00E5684E"/>
    <w:rsid w:val="00E756C1"/>
    <w:rsid w:val="00EA38BD"/>
    <w:rsid w:val="00EB3A05"/>
    <w:rsid w:val="00EB7C0A"/>
    <w:rsid w:val="00EC75AE"/>
    <w:rsid w:val="00EE3F2B"/>
    <w:rsid w:val="00EE551C"/>
    <w:rsid w:val="00F07104"/>
    <w:rsid w:val="00F138A2"/>
    <w:rsid w:val="00F13BD5"/>
    <w:rsid w:val="00F14A60"/>
    <w:rsid w:val="00F27359"/>
    <w:rsid w:val="00F313BD"/>
    <w:rsid w:val="00F52E91"/>
    <w:rsid w:val="00F70D87"/>
    <w:rsid w:val="00F76513"/>
    <w:rsid w:val="00F824B0"/>
    <w:rsid w:val="00F85420"/>
    <w:rsid w:val="00F92811"/>
    <w:rsid w:val="00FA03DA"/>
    <w:rsid w:val="00FA6503"/>
    <w:rsid w:val="00FC0F7E"/>
    <w:rsid w:val="00FD76AF"/>
    <w:rsid w:val="00FF30F7"/>
    <w:rsid w:val="00FF79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795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DA7"/>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A86281"/>
    <w:pPr>
      <w:contextualSpacing/>
    </w:pPr>
  </w:style>
  <w:style w:type="character" w:customStyle="1" w:styleId="apple-converted-space">
    <w:name w:val="apple-converted-space"/>
    <w:basedOn w:val="DefaultParagraphFont"/>
    <w:rsid w:val="00BF549E"/>
  </w:style>
  <w:style w:type="paragraph" w:styleId="BalloonText">
    <w:name w:val="Balloon Text"/>
    <w:basedOn w:val="Normal"/>
    <w:link w:val="BalloonTextChar"/>
    <w:uiPriority w:val="99"/>
    <w:semiHidden/>
    <w:unhideWhenUsed/>
    <w:rsid w:val="00FA65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5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5775">
      <w:bodyDiv w:val="1"/>
      <w:marLeft w:val="0"/>
      <w:marRight w:val="0"/>
      <w:marTop w:val="0"/>
      <w:marBottom w:val="0"/>
      <w:divBdr>
        <w:top w:val="none" w:sz="0" w:space="0" w:color="auto"/>
        <w:left w:val="none" w:sz="0" w:space="0" w:color="auto"/>
        <w:bottom w:val="none" w:sz="0" w:space="0" w:color="auto"/>
        <w:right w:val="none" w:sz="0" w:space="0" w:color="auto"/>
      </w:divBdr>
    </w:div>
    <w:div w:id="164171473">
      <w:bodyDiv w:val="1"/>
      <w:marLeft w:val="0"/>
      <w:marRight w:val="0"/>
      <w:marTop w:val="0"/>
      <w:marBottom w:val="0"/>
      <w:divBdr>
        <w:top w:val="none" w:sz="0" w:space="0" w:color="auto"/>
        <w:left w:val="none" w:sz="0" w:space="0" w:color="auto"/>
        <w:bottom w:val="none" w:sz="0" w:space="0" w:color="auto"/>
        <w:right w:val="none" w:sz="0" w:space="0" w:color="auto"/>
      </w:divBdr>
    </w:div>
    <w:div w:id="340204113">
      <w:bodyDiv w:val="1"/>
      <w:marLeft w:val="0"/>
      <w:marRight w:val="0"/>
      <w:marTop w:val="0"/>
      <w:marBottom w:val="0"/>
      <w:divBdr>
        <w:top w:val="none" w:sz="0" w:space="0" w:color="auto"/>
        <w:left w:val="none" w:sz="0" w:space="0" w:color="auto"/>
        <w:bottom w:val="none" w:sz="0" w:space="0" w:color="auto"/>
        <w:right w:val="none" w:sz="0" w:space="0" w:color="auto"/>
      </w:divBdr>
    </w:div>
    <w:div w:id="351103961">
      <w:bodyDiv w:val="1"/>
      <w:marLeft w:val="0"/>
      <w:marRight w:val="0"/>
      <w:marTop w:val="0"/>
      <w:marBottom w:val="0"/>
      <w:divBdr>
        <w:top w:val="none" w:sz="0" w:space="0" w:color="auto"/>
        <w:left w:val="none" w:sz="0" w:space="0" w:color="auto"/>
        <w:bottom w:val="none" w:sz="0" w:space="0" w:color="auto"/>
        <w:right w:val="none" w:sz="0" w:space="0" w:color="auto"/>
      </w:divBdr>
    </w:div>
    <w:div w:id="426924829">
      <w:bodyDiv w:val="1"/>
      <w:marLeft w:val="0"/>
      <w:marRight w:val="0"/>
      <w:marTop w:val="0"/>
      <w:marBottom w:val="0"/>
      <w:divBdr>
        <w:top w:val="none" w:sz="0" w:space="0" w:color="auto"/>
        <w:left w:val="none" w:sz="0" w:space="0" w:color="auto"/>
        <w:bottom w:val="none" w:sz="0" w:space="0" w:color="auto"/>
        <w:right w:val="none" w:sz="0" w:space="0" w:color="auto"/>
      </w:divBdr>
    </w:div>
    <w:div w:id="542402605">
      <w:bodyDiv w:val="1"/>
      <w:marLeft w:val="0"/>
      <w:marRight w:val="0"/>
      <w:marTop w:val="0"/>
      <w:marBottom w:val="0"/>
      <w:divBdr>
        <w:top w:val="none" w:sz="0" w:space="0" w:color="auto"/>
        <w:left w:val="none" w:sz="0" w:space="0" w:color="auto"/>
        <w:bottom w:val="none" w:sz="0" w:space="0" w:color="auto"/>
        <w:right w:val="none" w:sz="0" w:space="0" w:color="auto"/>
      </w:divBdr>
      <w:divsChild>
        <w:div w:id="487328323">
          <w:marLeft w:val="288"/>
          <w:marRight w:val="0"/>
          <w:marTop w:val="240"/>
          <w:marBottom w:val="0"/>
          <w:divBdr>
            <w:top w:val="none" w:sz="0" w:space="0" w:color="auto"/>
            <w:left w:val="none" w:sz="0" w:space="0" w:color="auto"/>
            <w:bottom w:val="none" w:sz="0" w:space="0" w:color="auto"/>
            <w:right w:val="none" w:sz="0" w:space="0" w:color="auto"/>
          </w:divBdr>
        </w:div>
        <w:div w:id="2029528402">
          <w:marLeft w:val="1080"/>
          <w:marRight w:val="0"/>
          <w:marTop w:val="50"/>
          <w:marBottom w:val="50"/>
          <w:divBdr>
            <w:top w:val="none" w:sz="0" w:space="0" w:color="auto"/>
            <w:left w:val="none" w:sz="0" w:space="0" w:color="auto"/>
            <w:bottom w:val="none" w:sz="0" w:space="0" w:color="auto"/>
            <w:right w:val="none" w:sz="0" w:space="0" w:color="auto"/>
          </w:divBdr>
        </w:div>
        <w:div w:id="786504730">
          <w:marLeft w:val="1080"/>
          <w:marRight w:val="0"/>
          <w:marTop w:val="50"/>
          <w:marBottom w:val="50"/>
          <w:divBdr>
            <w:top w:val="none" w:sz="0" w:space="0" w:color="auto"/>
            <w:left w:val="none" w:sz="0" w:space="0" w:color="auto"/>
            <w:bottom w:val="none" w:sz="0" w:space="0" w:color="auto"/>
            <w:right w:val="none" w:sz="0" w:space="0" w:color="auto"/>
          </w:divBdr>
        </w:div>
      </w:divsChild>
    </w:div>
    <w:div w:id="581329298">
      <w:bodyDiv w:val="1"/>
      <w:marLeft w:val="0"/>
      <w:marRight w:val="0"/>
      <w:marTop w:val="0"/>
      <w:marBottom w:val="0"/>
      <w:divBdr>
        <w:top w:val="none" w:sz="0" w:space="0" w:color="auto"/>
        <w:left w:val="none" w:sz="0" w:space="0" w:color="auto"/>
        <w:bottom w:val="none" w:sz="0" w:space="0" w:color="auto"/>
        <w:right w:val="none" w:sz="0" w:space="0" w:color="auto"/>
      </w:divBdr>
    </w:div>
    <w:div w:id="685793634">
      <w:bodyDiv w:val="1"/>
      <w:marLeft w:val="0"/>
      <w:marRight w:val="0"/>
      <w:marTop w:val="0"/>
      <w:marBottom w:val="0"/>
      <w:divBdr>
        <w:top w:val="none" w:sz="0" w:space="0" w:color="auto"/>
        <w:left w:val="none" w:sz="0" w:space="0" w:color="auto"/>
        <w:bottom w:val="none" w:sz="0" w:space="0" w:color="auto"/>
        <w:right w:val="none" w:sz="0" w:space="0" w:color="auto"/>
      </w:divBdr>
    </w:div>
    <w:div w:id="718089669">
      <w:bodyDiv w:val="1"/>
      <w:marLeft w:val="0"/>
      <w:marRight w:val="0"/>
      <w:marTop w:val="0"/>
      <w:marBottom w:val="0"/>
      <w:divBdr>
        <w:top w:val="none" w:sz="0" w:space="0" w:color="auto"/>
        <w:left w:val="none" w:sz="0" w:space="0" w:color="auto"/>
        <w:bottom w:val="none" w:sz="0" w:space="0" w:color="auto"/>
        <w:right w:val="none" w:sz="0" w:space="0" w:color="auto"/>
      </w:divBdr>
    </w:div>
    <w:div w:id="731003238">
      <w:bodyDiv w:val="1"/>
      <w:marLeft w:val="0"/>
      <w:marRight w:val="0"/>
      <w:marTop w:val="0"/>
      <w:marBottom w:val="0"/>
      <w:divBdr>
        <w:top w:val="none" w:sz="0" w:space="0" w:color="auto"/>
        <w:left w:val="none" w:sz="0" w:space="0" w:color="auto"/>
        <w:bottom w:val="none" w:sz="0" w:space="0" w:color="auto"/>
        <w:right w:val="none" w:sz="0" w:space="0" w:color="auto"/>
      </w:divBdr>
    </w:div>
    <w:div w:id="826826213">
      <w:bodyDiv w:val="1"/>
      <w:marLeft w:val="0"/>
      <w:marRight w:val="0"/>
      <w:marTop w:val="0"/>
      <w:marBottom w:val="0"/>
      <w:divBdr>
        <w:top w:val="none" w:sz="0" w:space="0" w:color="auto"/>
        <w:left w:val="none" w:sz="0" w:space="0" w:color="auto"/>
        <w:bottom w:val="none" w:sz="0" w:space="0" w:color="auto"/>
        <w:right w:val="none" w:sz="0" w:space="0" w:color="auto"/>
      </w:divBdr>
    </w:div>
    <w:div w:id="842626296">
      <w:bodyDiv w:val="1"/>
      <w:marLeft w:val="0"/>
      <w:marRight w:val="0"/>
      <w:marTop w:val="0"/>
      <w:marBottom w:val="0"/>
      <w:divBdr>
        <w:top w:val="none" w:sz="0" w:space="0" w:color="auto"/>
        <w:left w:val="none" w:sz="0" w:space="0" w:color="auto"/>
        <w:bottom w:val="none" w:sz="0" w:space="0" w:color="auto"/>
        <w:right w:val="none" w:sz="0" w:space="0" w:color="auto"/>
      </w:divBdr>
    </w:div>
    <w:div w:id="894318079">
      <w:bodyDiv w:val="1"/>
      <w:marLeft w:val="0"/>
      <w:marRight w:val="0"/>
      <w:marTop w:val="0"/>
      <w:marBottom w:val="0"/>
      <w:divBdr>
        <w:top w:val="none" w:sz="0" w:space="0" w:color="auto"/>
        <w:left w:val="none" w:sz="0" w:space="0" w:color="auto"/>
        <w:bottom w:val="none" w:sz="0" w:space="0" w:color="auto"/>
        <w:right w:val="none" w:sz="0" w:space="0" w:color="auto"/>
      </w:divBdr>
    </w:div>
    <w:div w:id="917593363">
      <w:bodyDiv w:val="1"/>
      <w:marLeft w:val="0"/>
      <w:marRight w:val="0"/>
      <w:marTop w:val="0"/>
      <w:marBottom w:val="0"/>
      <w:divBdr>
        <w:top w:val="none" w:sz="0" w:space="0" w:color="auto"/>
        <w:left w:val="none" w:sz="0" w:space="0" w:color="auto"/>
        <w:bottom w:val="none" w:sz="0" w:space="0" w:color="auto"/>
        <w:right w:val="none" w:sz="0" w:space="0" w:color="auto"/>
      </w:divBdr>
      <w:divsChild>
        <w:div w:id="51850306">
          <w:marLeft w:val="288"/>
          <w:marRight w:val="0"/>
          <w:marTop w:val="240"/>
          <w:marBottom w:val="0"/>
          <w:divBdr>
            <w:top w:val="none" w:sz="0" w:space="0" w:color="auto"/>
            <w:left w:val="none" w:sz="0" w:space="0" w:color="auto"/>
            <w:bottom w:val="none" w:sz="0" w:space="0" w:color="auto"/>
            <w:right w:val="none" w:sz="0" w:space="0" w:color="auto"/>
          </w:divBdr>
        </w:div>
        <w:div w:id="2051756920">
          <w:marLeft w:val="288"/>
          <w:marRight w:val="0"/>
          <w:marTop w:val="240"/>
          <w:marBottom w:val="0"/>
          <w:divBdr>
            <w:top w:val="none" w:sz="0" w:space="0" w:color="auto"/>
            <w:left w:val="none" w:sz="0" w:space="0" w:color="auto"/>
            <w:bottom w:val="none" w:sz="0" w:space="0" w:color="auto"/>
            <w:right w:val="none" w:sz="0" w:space="0" w:color="auto"/>
          </w:divBdr>
        </w:div>
      </w:divsChild>
    </w:div>
    <w:div w:id="1106736433">
      <w:bodyDiv w:val="1"/>
      <w:marLeft w:val="0"/>
      <w:marRight w:val="0"/>
      <w:marTop w:val="0"/>
      <w:marBottom w:val="0"/>
      <w:divBdr>
        <w:top w:val="none" w:sz="0" w:space="0" w:color="auto"/>
        <w:left w:val="none" w:sz="0" w:space="0" w:color="auto"/>
        <w:bottom w:val="none" w:sz="0" w:space="0" w:color="auto"/>
        <w:right w:val="none" w:sz="0" w:space="0" w:color="auto"/>
      </w:divBdr>
    </w:div>
    <w:div w:id="1113553356">
      <w:bodyDiv w:val="1"/>
      <w:marLeft w:val="0"/>
      <w:marRight w:val="0"/>
      <w:marTop w:val="0"/>
      <w:marBottom w:val="0"/>
      <w:divBdr>
        <w:top w:val="none" w:sz="0" w:space="0" w:color="auto"/>
        <w:left w:val="none" w:sz="0" w:space="0" w:color="auto"/>
        <w:bottom w:val="none" w:sz="0" w:space="0" w:color="auto"/>
        <w:right w:val="none" w:sz="0" w:space="0" w:color="auto"/>
      </w:divBdr>
    </w:div>
    <w:div w:id="1246384128">
      <w:bodyDiv w:val="1"/>
      <w:marLeft w:val="0"/>
      <w:marRight w:val="0"/>
      <w:marTop w:val="0"/>
      <w:marBottom w:val="0"/>
      <w:divBdr>
        <w:top w:val="none" w:sz="0" w:space="0" w:color="auto"/>
        <w:left w:val="none" w:sz="0" w:space="0" w:color="auto"/>
        <w:bottom w:val="none" w:sz="0" w:space="0" w:color="auto"/>
        <w:right w:val="none" w:sz="0" w:space="0" w:color="auto"/>
      </w:divBdr>
    </w:div>
    <w:div w:id="1251426360">
      <w:bodyDiv w:val="1"/>
      <w:marLeft w:val="0"/>
      <w:marRight w:val="0"/>
      <w:marTop w:val="0"/>
      <w:marBottom w:val="0"/>
      <w:divBdr>
        <w:top w:val="none" w:sz="0" w:space="0" w:color="auto"/>
        <w:left w:val="none" w:sz="0" w:space="0" w:color="auto"/>
        <w:bottom w:val="none" w:sz="0" w:space="0" w:color="auto"/>
        <w:right w:val="none" w:sz="0" w:space="0" w:color="auto"/>
      </w:divBdr>
    </w:div>
    <w:div w:id="1561745919">
      <w:bodyDiv w:val="1"/>
      <w:marLeft w:val="0"/>
      <w:marRight w:val="0"/>
      <w:marTop w:val="0"/>
      <w:marBottom w:val="0"/>
      <w:divBdr>
        <w:top w:val="none" w:sz="0" w:space="0" w:color="auto"/>
        <w:left w:val="none" w:sz="0" w:space="0" w:color="auto"/>
        <w:bottom w:val="none" w:sz="0" w:space="0" w:color="auto"/>
        <w:right w:val="none" w:sz="0" w:space="0" w:color="auto"/>
      </w:divBdr>
    </w:div>
    <w:div w:id="1601336586">
      <w:bodyDiv w:val="1"/>
      <w:marLeft w:val="0"/>
      <w:marRight w:val="0"/>
      <w:marTop w:val="0"/>
      <w:marBottom w:val="0"/>
      <w:divBdr>
        <w:top w:val="none" w:sz="0" w:space="0" w:color="auto"/>
        <w:left w:val="none" w:sz="0" w:space="0" w:color="auto"/>
        <w:bottom w:val="none" w:sz="0" w:space="0" w:color="auto"/>
        <w:right w:val="none" w:sz="0" w:space="0" w:color="auto"/>
      </w:divBdr>
      <w:divsChild>
        <w:div w:id="487746824">
          <w:marLeft w:val="288"/>
          <w:marRight w:val="0"/>
          <w:marTop w:val="240"/>
          <w:marBottom w:val="0"/>
          <w:divBdr>
            <w:top w:val="none" w:sz="0" w:space="0" w:color="auto"/>
            <w:left w:val="none" w:sz="0" w:space="0" w:color="auto"/>
            <w:bottom w:val="none" w:sz="0" w:space="0" w:color="auto"/>
            <w:right w:val="none" w:sz="0" w:space="0" w:color="auto"/>
          </w:divBdr>
        </w:div>
        <w:div w:id="2081368573">
          <w:marLeft w:val="1080"/>
          <w:marRight w:val="0"/>
          <w:marTop w:val="50"/>
          <w:marBottom w:val="50"/>
          <w:divBdr>
            <w:top w:val="none" w:sz="0" w:space="0" w:color="auto"/>
            <w:left w:val="none" w:sz="0" w:space="0" w:color="auto"/>
            <w:bottom w:val="none" w:sz="0" w:space="0" w:color="auto"/>
            <w:right w:val="none" w:sz="0" w:space="0" w:color="auto"/>
          </w:divBdr>
        </w:div>
        <w:div w:id="206335196">
          <w:marLeft w:val="1080"/>
          <w:marRight w:val="0"/>
          <w:marTop w:val="50"/>
          <w:marBottom w:val="50"/>
          <w:divBdr>
            <w:top w:val="none" w:sz="0" w:space="0" w:color="auto"/>
            <w:left w:val="none" w:sz="0" w:space="0" w:color="auto"/>
            <w:bottom w:val="none" w:sz="0" w:space="0" w:color="auto"/>
            <w:right w:val="none" w:sz="0" w:space="0" w:color="auto"/>
          </w:divBdr>
        </w:div>
      </w:divsChild>
    </w:div>
    <w:div w:id="1610772417">
      <w:bodyDiv w:val="1"/>
      <w:marLeft w:val="0"/>
      <w:marRight w:val="0"/>
      <w:marTop w:val="0"/>
      <w:marBottom w:val="0"/>
      <w:divBdr>
        <w:top w:val="none" w:sz="0" w:space="0" w:color="auto"/>
        <w:left w:val="none" w:sz="0" w:space="0" w:color="auto"/>
        <w:bottom w:val="none" w:sz="0" w:space="0" w:color="auto"/>
        <w:right w:val="none" w:sz="0" w:space="0" w:color="auto"/>
      </w:divBdr>
    </w:div>
    <w:div w:id="1830751564">
      <w:bodyDiv w:val="1"/>
      <w:marLeft w:val="0"/>
      <w:marRight w:val="0"/>
      <w:marTop w:val="0"/>
      <w:marBottom w:val="0"/>
      <w:divBdr>
        <w:top w:val="none" w:sz="0" w:space="0" w:color="auto"/>
        <w:left w:val="none" w:sz="0" w:space="0" w:color="auto"/>
        <w:bottom w:val="none" w:sz="0" w:space="0" w:color="auto"/>
        <w:right w:val="none" w:sz="0" w:space="0" w:color="auto"/>
      </w:divBdr>
    </w:div>
    <w:div w:id="1837572967">
      <w:bodyDiv w:val="1"/>
      <w:marLeft w:val="0"/>
      <w:marRight w:val="0"/>
      <w:marTop w:val="0"/>
      <w:marBottom w:val="0"/>
      <w:divBdr>
        <w:top w:val="none" w:sz="0" w:space="0" w:color="auto"/>
        <w:left w:val="none" w:sz="0" w:space="0" w:color="auto"/>
        <w:bottom w:val="none" w:sz="0" w:space="0" w:color="auto"/>
        <w:right w:val="none" w:sz="0" w:space="0" w:color="auto"/>
      </w:divBdr>
    </w:div>
    <w:div w:id="1857113111">
      <w:bodyDiv w:val="1"/>
      <w:marLeft w:val="0"/>
      <w:marRight w:val="0"/>
      <w:marTop w:val="0"/>
      <w:marBottom w:val="0"/>
      <w:divBdr>
        <w:top w:val="none" w:sz="0" w:space="0" w:color="auto"/>
        <w:left w:val="none" w:sz="0" w:space="0" w:color="auto"/>
        <w:bottom w:val="none" w:sz="0" w:space="0" w:color="auto"/>
        <w:right w:val="none" w:sz="0" w:space="0" w:color="auto"/>
      </w:divBdr>
    </w:div>
    <w:div w:id="2020305996">
      <w:bodyDiv w:val="1"/>
      <w:marLeft w:val="0"/>
      <w:marRight w:val="0"/>
      <w:marTop w:val="0"/>
      <w:marBottom w:val="0"/>
      <w:divBdr>
        <w:top w:val="none" w:sz="0" w:space="0" w:color="auto"/>
        <w:left w:val="none" w:sz="0" w:space="0" w:color="auto"/>
        <w:bottom w:val="none" w:sz="0" w:space="0" w:color="auto"/>
        <w:right w:val="none" w:sz="0" w:space="0" w:color="auto"/>
      </w:divBdr>
    </w:div>
    <w:div w:id="20310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ihaohe/Library/Containers/com.microsoft.Word/Data/Library/Caches/1033/TM04022122/Term%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Users/qihaohe/QH_repository/ece574-VC/project/presentation/ece574_data.xlsx" TargetMode="Externa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oleObject" Target="file:////Users/qihaohe/QH_repository/ece574-VC/project/presentation/ece574_data.xlsx" TargetMode="Externa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4" Type="http://schemas.openxmlformats.org/officeDocument/2006/relationships/oleObject" Target="file:////Users/qihaohe/QH_repository/ece574-VC/project/presentation/ece574_data.xlsx" TargetMode="External"/><Relationship Id="rId1" Type="http://schemas.microsoft.com/office/2011/relationships/chartStyle" Target="style3.xml"/><Relationship Id="rId2" Type="http://schemas.microsoft.com/office/2011/relationships/chartColorStyle" Target="colors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VW-32node-haswell machine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convolve_time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Sheet1!$A$3:$A$9</c:f>
              <c:strCache>
                <c:ptCount val="7"/>
                <c:pt idx="0">
                  <c:v>serial</c:v>
                </c:pt>
                <c:pt idx="1">
                  <c:v>1</c:v>
                </c:pt>
                <c:pt idx="2">
                  <c:v>2</c:v>
                </c:pt>
                <c:pt idx="3">
                  <c:v>4</c:v>
                </c:pt>
                <c:pt idx="4">
                  <c:v>8</c:v>
                </c:pt>
                <c:pt idx="5">
                  <c:v>16</c:v>
                </c:pt>
                <c:pt idx="6">
                  <c:v>32</c:v>
                </c:pt>
              </c:strCache>
            </c:strRef>
          </c:cat>
          <c:val>
            <c:numRef>
              <c:f>Sheet1!$B$3:$B$9</c:f>
              <c:numCache>
                <c:formatCode>General</c:formatCode>
                <c:ptCount val="7"/>
                <c:pt idx="0">
                  <c:v>8.4</c:v>
                </c:pt>
                <c:pt idx="1">
                  <c:v>8.4</c:v>
                </c:pt>
                <c:pt idx="2">
                  <c:v>4.25</c:v>
                </c:pt>
                <c:pt idx="3">
                  <c:v>2.37</c:v>
                </c:pt>
                <c:pt idx="4">
                  <c:v>1.31</c:v>
                </c:pt>
                <c:pt idx="5">
                  <c:v>1.1</c:v>
                </c:pt>
                <c:pt idx="6">
                  <c:v>0.64</c:v>
                </c:pt>
              </c:numCache>
            </c:numRef>
          </c:val>
        </c:ser>
        <c:ser>
          <c:idx val="1"/>
          <c:order val="1"/>
          <c:tx>
            <c:strRef>
              <c:f>Sheet1!$C$2</c:f>
              <c:strCache>
                <c:ptCount val="1"/>
                <c:pt idx="0">
                  <c:v>speedup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Sheet1!$A$3:$A$9</c:f>
              <c:strCache>
                <c:ptCount val="7"/>
                <c:pt idx="0">
                  <c:v>serial</c:v>
                </c:pt>
                <c:pt idx="1">
                  <c:v>1</c:v>
                </c:pt>
                <c:pt idx="2">
                  <c:v>2</c:v>
                </c:pt>
                <c:pt idx="3">
                  <c:v>4</c:v>
                </c:pt>
                <c:pt idx="4">
                  <c:v>8</c:v>
                </c:pt>
                <c:pt idx="5">
                  <c:v>16</c:v>
                </c:pt>
                <c:pt idx="6">
                  <c:v>32</c:v>
                </c:pt>
              </c:strCache>
            </c:strRef>
          </c:cat>
          <c:val>
            <c:numRef>
              <c:f>Sheet1!$C$3:$C$9</c:f>
              <c:numCache>
                <c:formatCode>General</c:formatCode>
                <c:ptCount val="7"/>
                <c:pt idx="0">
                  <c:v>1.0</c:v>
                </c:pt>
                <c:pt idx="1">
                  <c:v>1.0</c:v>
                </c:pt>
                <c:pt idx="2">
                  <c:v>1.97</c:v>
                </c:pt>
                <c:pt idx="3">
                  <c:v>3.54</c:v>
                </c:pt>
                <c:pt idx="4">
                  <c:v>6.38</c:v>
                </c:pt>
                <c:pt idx="5">
                  <c:v>7.63</c:v>
                </c:pt>
                <c:pt idx="6">
                  <c:v>13.07</c:v>
                </c:pt>
              </c:numCache>
            </c:numRef>
          </c:val>
        </c:ser>
        <c:ser>
          <c:idx val="2"/>
          <c:order val="2"/>
          <c:tx>
            <c:strRef>
              <c:f>Sheet1!$D$2</c:f>
              <c:strCache>
                <c:ptCount val="1"/>
                <c:pt idx="0">
                  <c:v>parallel efficiency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Sheet1!$A$3:$A$9</c:f>
              <c:strCache>
                <c:ptCount val="7"/>
                <c:pt idx="0">
                  <c:v>serial</c:v>
                </c:pt>
                <c:pt idx="1">
                  <c:v>1</c:v>
                </c:pt>
                <c:pt idx="2">
                  <c:v>2</c:v>
                </c:pt>
                <c:pt idx="3">
                  <c:v>4</c:v>
                </c:pt>
                <c:pt idx="4">
                  <c:v>8</c:v>
                </c:pt>
                <c:pt idx="5">
                  <c:v>16</c:v>
                </c:pt>
                <c:pt idx="6">
                  <c:v>32</c:v>
                </c:pt>
              </c:strCache>
            </c:strRef>
          </c:cat>
          <c:val>
            <c:numRef>
              <c:f>Sheet1!$D$3:$D$9</c:f>
              <c:numCache>
                <c:formatCode>General</c:formatCode>
                <c:ptCount val="7"/>
                <c:pt idx="0">
                  <c:v>1.0</c:v>
                </c:pt>
                <c:pt idx="1">
                  <c:v>1.0</c:v>
                </c:pt>
                <c:pt idx="2">
                  <c:v>0.98</c:v>
                </c:pt>
                <c:pt idx="3">
                  <c:v>0.88</c:v>
                </c:pt>
                <c:pt idx="4">
                  <c:v>0.79</c:v>
                </c:pt>
                <c:pt idx="5">
                  <c:v>0.47</c:v>
                </c:pt>
                <c:pt idx="6">
                  <c:v>0.4</c:v>
                </c:pt>
              </c:numCache>
            </c:numRef>
          </c:val>
        </c:ser>
        <c:ser>
          <c:idx val="3"/>
          <c:order val="3"/>
          <c:tx>
            <c:strRef>
              <c:f>Sheet1!$E$2</c:f>
              <c:strCache>
                <c:ptCount val="1"/>
                <c:pt idx="0">
                  <c:v># of digit accurate after decimal point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Sheet1!$A$3:$A$9</c:f>
              <c:strCache>
                <c:ptCount val="7"/>
                <c:pt idx="0">
                  <c:v>serial</c:v>
                </c:pt>
                <c:pt idx="1">
                  <c:v>1</c:v>
                </c:pt>
                <c:pt idx="2">
                  <c:v>2</c:v>
                </c:pt>
                <c:pt idx="3">
                  <c:v>4</c:v>
                </c:pt>
                <c:pt idx="4">
                  <c:v>8</c:v>
                </c:pt>
                <c:pt idx="5">
                  <c:v>16</c:v>
                </c:pt>
                <c:pt idx="6">
                  <c:v>32</c:v>
                </c:pt>
              </c:strCache>
            </c:strRef>
          </c:cat>
          <c:val>
            <c:numRef>
              <c:f>Sheet1!$E$3:$E$9</c:f>
              <c:numCache>
                <c:formatCode>General</c:formatCode>
                <c:ptCount val="7"/>
                <c:pt idx="0">
                  <c:v>10.0</c:v>
                </c:pt>
                <c:pt idx="1">
                  <c:v>8.0</c:v>
                </c:pt>
                <c:pt idx="2">
                  <c:v>8.0</c:v>
                </c:pt>
                <c:pt idx="3">
                  <c:v>8.0</c:v>
                </c:pt>
                <c:pt idx="4">
                  <c:v>8.0</c:v>
                </c:pt>
                <c:pt idx="5">
                  <c:v>8.0</c:v>
                </c:pt>
                <c:pt idx="6">
                  <c:v>8.0</c:v>
                </c:pt>
              </c:numCache>
            </c:numRef>
          </c:val>
        </c:ser>
        <c:dLbls>
          <c:dLblPos val="outEnd"/>
          <c:showLegendKey val="0"/>
          <c:showVal val="1"/>
          <c:showCatName val="0"/>
          <c:showSerName val="0"/>
          <c:showPercent val="0"/>
          <c:showBubbleSize val="0"/>
        </c:dLbls>
        <c:gapWidth val="444"/>
        <c:overlap val="-90"/>
        <c:axId val="-1267910608"/>
        <c:axId val="-1267908288"/>
      </c:barChart>
      <c:catAx>
        <c:axId val="-1267910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7908288"/>
        <c:crosses val="autoZero"/>
        <c:auto val="1"/>
        <c:lblAlgn val="ctr"/>
        <c:lblOffset val="100"/>
        <c:noMultiLvlLbl val="0"/>
      </c:catAx>
      <c:valAx>
        <c:axId val="-1267908288"/>
        <c:scaling>
          <c:orientation val="minMax"/>
        </c:scaling>
        <c:delete val="1"/>
        <c:axPos val="l"/>
        <c:numFmt formatCode="General" sourceLinked="1"/>
        <c:majorTickMark val="none"/>
        <c:minorTickMark val="none"/>
        <c:tickLblPos val="nextTo"/>
        <c:crossAx val="-1267910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VW-24node-pi-cluster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c:f>
              <c:strCache>
                <c:ptCount val="1"/>
                <c:pt idx="0">
                  <c:v>convolve_time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Sheet1!$H$3:$H$11</c:f>
              <c:strCache>
                <c:ptCount val="9"/>
                <c:pt idx="0">
                  <c:v>serial</c:v>
                </c:pt>
                <c:pt idx="1">
                  <c:v>1</c:v>
                </c:pt>
                <c:pt idx="2">
                  <c:v>2</c:v>
                </c:pt>
                <c:pt idx="3">
                  <c:v>4</c:v>
                </c:pt>
                <c:pt idx="4">
                  <c:v>8</c:v>
                </c:pt>
                <c:pt idx="5">
                  <c:v>16</c:v>
                </c:pt>
                <c:pt idx="6">
                  <c:v>24</c:v>
                </c:pt>
                <c:pt idx="7">
                  <c:v>28</c:v>
                </c:pt>
                <c:pt idx="8">
                  <c:v>96</c:v>
                </c:pt>
              </c:strCache>
            </c:strRef>
          </c:cat>
          <c:val>
            <c:numRef>
              <c:f>Sheet1!$I$3:$I$11</c:f>
              <c:numCache>
                <c:formatCode>General</c:formatCode>
                <c:ptCount val="9"/>
                <c:pt idx="0">
                  <c:v>78.0</c:v>
                </c:pt>
                <c:pt idx="1">
                  <c:v>100.85</c:v>
                </c:pt>
                <c:pt idx="2">
                  <c:v>50.07</c:v>
                </c:pt>
                <c:pt idx="3">
                  <c:v>25.22</c:v>
                </c:pt>
                <c:pt idx="4">
                  <c:v>12.58</c:v>
                </c:pt>
                <c:pt idx="5">
                  <c:v>6.28</c:v>
                </c:pt>
                <c:pt idx="6">
                  <c:v>4.21</c:v>
                </c:pt>
                <c:pt idx="7">
                  <c:v>3.57</c:v>
                </c:pt>
                <c:pt idx="8">
                  <c:v>1.04</c:v>
                </c:pt>
              </c:numCache>
            </c:numRef>
          </c:val>
        </c:ser>
        <c:ser>
          <c:idx val="1"/>
          <c:order val="1"/>
          <c:tx>
            <c:strRef>
              <c:f>Sheet1!$J$2</c:f>
              <c:strCache>
                <c:ptCount val="1"/>
                <c:pt idx="0">
                  <c:v>speedup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Sheet1!$H$3:$H$11</c:f>
              <c:strCache>
                <c:ptCount val="9"/>
                <c:pt idx="0">
                  <c:v>serial</c:v>
                </c:pt>
                <c:pt idx="1">
                  <c:v>1</c:v>
                </c:pt>
                <c:pt idx="2">
                  <c:v>2</c:v>
                </c:pt>
                <c:pt idx="3">
                  <c:v>4</c:v>
                </c:pt>
                <c:pt idx="4">
                  <c:v>8</c:v>
                </c:pt>
                <c:pt idx="5">
                  <c:v>16</c:v>
                </c:pt>
                <c:pt idx="6">
                  <c:v>24</c:v>
                </c:pt>
                <c:pt idx="7">
                  <c:v>28</c:v>
                </c:pt>
                <c:pt idx="8">
                  <c:v>96</c:v>
                </c:pt>
              </c:strCache>
            </c:strRef>
          </c:cat>
          <c:val>
            <c:numRef>
              <c:f>Sheet1!$J$3:$J$11</c:f>
              <c:numCache>
                <c:formatCode>General</c:formatCode>
                <c:ptCount val="9"/>
                <c:pt idx="0">
                  <c:v>1.0</c:v>
                </c:pt>
                <c:pt idx="1">
                  <c:v>1.0</c:v>
                </c:pt>
                <c:pt idx="2">
                  <c:v>2.01</c:v>
                </c:pt>
                <c:pt idx="3">
                  <c:v>3.99</c:v>
                </c:pt>
                <c:pt idx="4">
                  <c:v>8.01</c:v>
                </c:pt>
                <c:pt idx="5">
                  <c:v>16.03</c:v>
                </c:pt>
                <c:pt idx="6">
                  <c:v>23.94</c:v>
                </c:pt>
                <c:pt idx="7">
                  <c:v>28.18</c:v>
                </c:pt>
                <c:pt idx="8">
                  <c:v>96.97</c:v>
                </c:pt>
              </c:numCache>
            </c:numRef>
          </c:val>
        </c:ser>
        <c:ser>
          <c:idx val="2"/>
          <c:order val="2"/>
          <c:tx>
            <c:strRef>
              <c:f>Sheet1!$K$2</c:f>
              <c:strCache>
                <c:ptCount val="1"/>
                <c:pt idx="0">
                  <c:v>parallel efficiency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Sheet1!$H$3:$H$11</c:f>
              <c:strCache>
                <c:ptCount val="9"/>
                <c:pt idx="0">
                  <c:v>serial</c:v>
                </c:pt>
                <c:pt idx="1">
                  <c:v>1</c:v>
                </c:pt>
                <c:pt idx="2">
                  <c:v>2</c:v>
                </c:pt>
                <c:pt idx="3">
                  <c:v>4</c:v>
                </c:pt>
                <c:pt idx="4">
                  <c:v>8</c:v>
                </c:pt>
                <c:pt idx="5">
                  <c:v>16</c:v>
                </c:pt>
                <c:pt idx="6">
                  <c:v>24</c:v>
                </c:pt>
                <c:pt idx="7">
                  <c:v>28</c:v>
                </c:pt>
                <c:pt idx="8">
                  <c:v>96</c:v>
                </c:pt>
              </c:strCache>
            </c:strRef>
          </c:cat>
          <c:val>
            <c:numRef>
              <c:f>Sheet1!$K$3:$K$11</c:f>
              <c:numCache>
                <c:formatCode>General</c:formatCode>
                <c:ptCount val="9"/>
                <c:pt idx="0">
                  <c:v>1.0</c:v>
                </c:pt>
                <c:pt idx="1">
                  <c:v>1.0</c:v>
                </c:pt>
                <c:pt idx="2">
                  <c:v>1.0</c:v>
                </c:pt>
                <c:pt idx="3">
                  <c:v>0.99</c:v>
                </c:pt>
                <c:pt idx="4">
                  <c:v>1.0</c:v>
                </c:pt>
                <c:pt idx="5">
                  <c:v>1.0</c:v>
                </c:pt>
                <c:pt idx="6">
                  <c:v>0.99</c:v>
                </c:pt>
                <c:pt idx="7">
                  <c:v>1.0</c:v>
                </c:pt>
                <c:pt idx="8">
                  <c:v>1.01</c:v>
                </c:pt>
              </c:numCache>
            </c:numRef>
          </c:val>
        </c:ser>
        <c:ser>
          <c:idx val="3"/>
          <c:order val="3"/>
          <c:tx>
            <c:strRef>
              <c:f>Sheet1!$L$2</c:f>
              <c:strCache>
                <c:ptCount val="1"/>
                <c:pt idx="0">
                  <c:v># of digit accurate after decimal point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Sheet1!$H$3:$H$11</c:f>
              <c:strCache>
                <c:ptCount val="9"/>
                <c:pt idx="0">
                  <c:v>serial</c:v>
                </c:pt>
                <c:pt idx="1">
                  <c:v>1</c:v>
                </c:pt>
                <c:pt idx="2">
                  <c:v>2</c:v>
                </c:pt>
                <c:pt idx="3">
                  <c:v>4</c:v>
                </c:pt>
                <c:pt idx="4">
                  <c:v>8</c:v>
                </c:pt>
                <c:pt idx="5">
                  <c:v>16</c:v>
                </c:pt>
                <c:pt idx="6">
                  <c:v>24</c:v>
                </c:pt>
                <c:pt idx="7">
                  <c:v>28</c:v>
                </c:pt>
                <c:pt idx="8">
                  <c:v>96</c:v>
                </c:pt>
              </c:strCache>
            </c:strRef>
          </c:cat>
          <c:val>
            <c:numRef>
              <c:f>Sheet1!$L$3:$L$11</c:f>
              <c:numCache>
                <c:formatCode>General</c:formatCode>
                <c:ptCount val="9"/>
                <c:pt idx="0">
                  <c:v>10.0</c:v>
                </c:pt>
                <c:pt idx="1">
                  <c:v>8.0</c:v>
                </c:pt>
                <c:pt idx="2">
                  <c:v>8.0</c:v>
                </c:pt>
                <c:pt idx="3">
                  <c:v>8.0</c:v>
                </c:pt>
                <c:pt idx="4">
                  <c:v>8.0</c:v>
                </c:pt>
                <c:pt idx="5">
                  <c:v>8.0</c:v>
                </c:pt>
                <c:pt idx="6">
                  <c:v>8.0</c:v>
                </c:pt>
                <c:pt idx="7">
                  <c:v>8.0</c:v>
                </c:pt>
                <c:pt idx="8">
                  <c:v>8.0</c:v>
                </c:pt>
              </c:numCache>
            </c:numRef>
          </c:val>
        </c:ser>
        <c:dLbls>
          <c:dLblPos val="outEnd"/>
          <c:showLegendKey val="0"/>
          <c:showVal val="1"/>
          <c:showCatName val="0"/>
          <c:showSerName val="0"/>
          <c:showPercent val="0"/>
          <c:showBubbleSize val="0"/>
        </c:dLbls>
        <c:gapWidth val="444"/>
        <c:overlap val="-90"/>
        <c:axId val="-1268395328"/>
        <c:axId val="-1268393008"/>
      </c:barChart>
      <c:catAx>
        <c:axId val="-1268395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8393008"/>
        <c:crosses val="autoZero"/>
        <c:auto val="1"/>
        <c:lblAlgn val="ctr"/>
        <c:lblOffset val="100"/>
        <c:noMultiLvlLbl val="0"/>
      </c:catAx>
      <c:valAx>
        <c:axId val="-1268393008"/>
        <c:scaling>
          <c:orientation val="minMax"/>
        </c:scaling>
        <c:delete val="1"/>
        <c:axPos val="l"/>
        <c:majorTickMark val="none"/>
        <c:minorTickMark val="none"/>
        <c:tickLblPos val="nextTo"/>
        <c:crossAx val="-1268395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K,N,M-4node-pi-cluster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Sheet1!$P$2</c:f>
              <c:strCache>
                <c:ptCount val="1"/>
                <c:pt idx="0">
                  <c:v>convolve_time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Sheet1!$O$3:$O$9</c:f>
              <c:strCache>
                <c:ptCount val="7"/>
                <c:pt idx="0">
                  <c:v>serial</c:v>
                </c:pt>
                <c:pt idx="1">
                  <c:v>1</c:v>
                </c:pt>
                <c:pt idx="2">
                  <c:v>2</c:v>
                </c:pt>
                <c:pt idx="3">
                  <c:v>4</c:v>
                </c:pt>
                <c:pt idx="4">
                  <c:v>8</c:v>
                </c:pt>
                <c:pt idx="5">
                  <c:v>16</c:v>
                </c:pt>
                <c:pt idx="6">
                  <c:v>32</c:v>
                </c:pt>
              </c:strCache>
            </c:strRef>
          </c:cat>
          <c:val>
            <c:numRef>
              <c:f>Sheet1!$P$3:$P$9</c:f>
              <c:numCache>
                <c:formatCode>General</c:formatCode>
                <c:ptCount val="7"/>
                <c:pt idx="0">
                  <c:v>41.55</c:v>
                </c:pt>
                <c:pt idx="1">
                  <c:v>44.68</c:v>
                </c:pt>
                <c:pt idx="2">
                  <c:v>21.54</c:v>
                </c:pt>
                <c:pt idx="3">
                  <c:v>13.08</c:v>
                </c:pt>
                <c:pt idx="4">
                  <c:v>8.78</c:v>
                </c:pt>
                <c:pt idx="5">
                  <c:v>4.859999999999999</c:v>
                </c:pt>
                <c:pt idx="6">
                  <c:v>5.359999999999999</c:v>
                </c:pt>
              </c:numCache>
            </c:numRef>
          </c:val>
        </c:ser>
        <c:ser>
          <c:idx val="1"/>
          <c:order val="1"/>
          <c:tx>
            <c:strRef>
              <c:f>Sheet1!$Q$2</c:f>
              <c:strCache>
                <c:ptCount val="1"/>
                <c:pt idx="0">
                  <c:v>speedup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Sheet1!$O$3:$O$9</c:f>
              <c:strCache>
                <c:ptCount val="7"/>
                <c:pt idx="0">
                  <c:v>serial</c:v>
                </c:pt>
                <c:pt idx="1">
                  <c:v>1</c:v>
                </c:pt>
                <c:pt idx="2">
                  <c:v>2</c:v>
                </c:pt>
                <c:pt idx="3">
                  <c:v>4</c:v>
                </c:pt>
                <c:pt idx="4">
                  <c:v>8</c:v>
                </c:pt>
                <c:pt idx="5">
                  <c:v>16</c:v>
                </c:pt>
                <c:pt idx="6">
                  <c:v>32</c:v>
                </c:pt>
              </c:strCache>
            </c:strRef>
          </c:cat>
          <c:val>
            <c:numRef>
              <c:f>Sheet1!$Q$3:$Q$9</c:f>
              <c:numCache>
                <c:formatCode>General</c:formatCode>
                <c:ptCount val="7"/>
                <c:pt idx="0">
                  <c:v>1.0</c:v>
                </c:pt>
                <c:pt idx="1">
                  <c:v>1.0</c:v>
                </c:pt>
                <c:pt idx="2">
                  <c:v>2.07</c:v>
                </c:pt>
                <c:pt idx="3">
                  <c:v>3.41</c:v>
                </c:pt>
                <c:pt idx="4">
                  <c:v>5.08</c:v>
                </c:pt>
                <c:pt idx="5">
                  <c:v>9.19</c:v>
                </c:pt>
                <c:pt idx="6">
                  <c:v>8.33</c:v>
                </c:pt>
              </c:numCache>
            </c:numRef>
          </c:val>
        </c:ser>
        <c:ser>
          <c:idx val="2"/>
          <c:order val="2"/>
          <c:tx>
            <c:strRef>
              <c:f>Sheet1!$R$2</c:f>
              <c:strCache>
                <c:ptCount val="1"/>
                <c:pt idx="0">
                  <c:v>parallel efficiency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Sheet1!$O$3:$O$9</c:f>
              <c:strCache>
                <c:ptCount val="7"/>
                <c:pt idx="0">
                  <c:v>serial</c:v>
                </c:pt>
                <c:pt idx="1">
                  <c:v>1</c:v>
                </c:pt>
                <c:pt idx="2">
                  <c:v>2</c:v>
                </c:pt>
                <c:pt idx="3">
                  <c:v>4</c:v>
                </c:pt>
                <c:pt idx="4">
                  <c:v>8</c:v>
                </c:pt>
                <c:pt idx="5">
                  <c:v>16</c:v>
                </c:pt>
                <c:pt idx="6">
                  <c:v>32</c:v>
                </c:pt>
              </c:strCache>
            </c:strRef>
          </c:cat>
          <c:val>
            <c:numRef>
              <c:f>Sheet1!$R$3:$R$9</c:f>
              <c:numCache>
                <c:formatCode>General</c:formatCode>
                <c:ptCount val="7"/>
                <c:pt idx="0">
                  <c:v>1.0</c:v>
                </c:pt>
                <c:pt idx="1">
                  <c:v>1.0</c:v>
                </c:pt>
                <c:pt idx="2">
                  <c:v>1.03</c:v>
                </c:pt>
                <c:pt idx="3">
                  <c:v>0.85</c:v>
                </c:pt>
                <c:pt idx="4">
                  <c:v>0.63</c:v>
                </c:pt>
                <c:pt idx="5">
                  <c:v>0.57</c:v>
                </c:pt>
                <c:pt idx="6">
                  <c:v>0.26</c:v>
                </c:pt>
              </c:numCache>
            </c:numRef>
          </c:val>
        </c:ser>
        <c:ser>
          <c:idx val="3"/>
          <c:order val="3"/>
          <c:tx>
            <c:strRef>
              <c:f>Sheet1!$S$2</c:f>
              <c:strCache>
                <c:ptCount val="1"/>
                <c:pt idx="0">
                  <c:v># of digit accurate after decimal point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Sheet1!$O$3:$O$9</c:f>
              <c:strCache>
                <c:ptCount val="7"/>
                <c:pt idx="0">
                  <c:v>serial</c:v>
                </c:pt>
                <c:pt idx="1">
                  <c:v>1</c:v>
                </c:pt>
                <c:pt idx="2">
                  <c:v>2</c:v>
                </c:pt>
                <c:pt idx="3">
                  <c:v>4</c:v>
                </c:pt>
                <c:pt idx="4">
                  <c:v>8</c:v>
                </c:pt>
                <c:pt idx="5">
                  <c:v>16</c:v>
                </c:pt>
                <c:pt idx="6">
                  <c:v>32</c:v>
                </c:pt>
              </c:strCache>
            </c:strRef>
          </c:cat>
          <c:val>
            <c:numRef>
              <c:f>Sheet1!$S$3:$S$9</c:f>
              <c:numCache>
                <c:formatCode>General</c:formatCode>
                <c:ptCount val="7"/>
                <c:pt idx="0">
                  <c:v>10.0</c:v>
                </c:pt>
                <c:pt idx="1">
                  <c:v>8.0</c:v>
                </c:pt>
                <c:pt idx="2">
                  <c:v>8.0</c:v>
                </c:pt>
                <c:pt idx="3">
                  <c:v>8.0</c:v>
                </c:pt>
                <c:pt idx="4">
                  <c:v>8.0</c:v>
                </c:pt>
                <c:pt idx="5">
                  <c:v>8.0</c:v>
                </c:pt>
                <c:pt idx="6">
                  <c:v>8.0</c:v>
                </c:pt>
              </c:numCache>
            </c:numRef>
          </c:val>
        </c:ser>
        <c:dLbls>
          <c:dLblPos val="outEnd"/>
          <c:showLegendKey val="0"/>
          <c:showVal val="1"/>
          <c:showCatName val="0"/>
          <c:showSerName val="0"/>
          <c:showPercent val="0"/>
          <c:showBubbleSize val="0"/>
        </c:dLbls>
        <c:gapWidth val="444"/>
        <c:overlap val="-90"/>
        <c:axId val="-1269422352"/>
        <c:axId val="-1269420032"/>
      </c:barChart>
      <c:catAx>
        <c:axId val="-126942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9420032"/>
        <c:crosses val="autoZero"/>
        <c:auto val="1"/>
        <c:lblAlgn val="ctr"/>
        <c:lblOffset val="100"/>
        <c:noMultiLvlLbl val="0"/>
      </c:catAx>
      <c:valAx>
        <c:axId val="-1269420032"/>
        <c:scaling>
          <c:orientation val="minMax"/>
        </c:scaling>
        <c:delete val="1"/>
        <c:axPos val="l"/>
        <c:numFmt formatCode="General" sourceLinked="0"/>
        <c:majorTickMark val="none"/>
        <c:minorTickMark val="none"/>
        <c:tickLblPos val="nextTo"/>
        <c:crossAx val="-1269422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B36AE1EF786742B39DDF17F41157BC"/>
        <w:category>
          <w:name w:val="General"/>
          <w:gallery w:val="placeholder"/>
        </w:category>
        <w:types>
          <w:type w:val="bbPlcHdr"/>
        </w:types>
        <w:behaviors>
          <w:behavior w:val="content"/>
        </w:behaviors>
        <w:guid w:val="{DD73BA6E-CCCD-C549-A3DE-ADE086EE1E5A}"/>
      </w:docPartPr>
      <w:docPartBody>
        <w:p w:rsidR="004C7887" w:rsidRDefault="00BB0982">
          <w:pPr>
            <w:pStyle w:val="60B36AE1EF786742B39DDF17F41157BC"/>
          </w:pPr>
          <w:r>
            <w:t>[Term Paper Title]</w:t>
          </w:r>
        </w:p>
      </w:docPartBody>
    </w:docPart>
    <w:docPart>
      <w:docPartPr>
        <w:name w:val="8A202959D3799647A8922138C8324C05"/>
        <w:category>
          <w:name w:val="General"/>
          <w:gallery w:val="placeholder"/>
        </w:category>
        <w:types>
          <w:type w:val="bbPlcHdr"/>
        </w:types>
        <w:behaviors>
          <w:behavior w:val="content"/>
        </w:behaviors>
        <w:guid w:val="{CD115E32-7221-534E-90BA-0C83B19BC584}"/>
      </w:docPartPr>
      <w:docPartBody>
        <w:p w:rsidR="004C7887" w:rsidRDefault="00BB0982">
          <w:pPr>
            <w:pStyle w:val="8A202959D3799647A8922138C8324C05"/>
          </w:pPr>
          <w:r>
            <w:t>[Your Name]</w:t>
          </w:r>
        </w:p>
      </w:docPartBody>
    </w:docPart>
    <w:docPart>
      <w:docPartPr>
        <w:name w:val="584C22CDD5EB1341B7FA987784EBE57C"/>
        <w:category>
          <w:name w:val="General"/>
          <w:gallery w:val="placeholder"/>
        </w:category>
        <w:types>
          <w:type w:val="bbPlcHdr"/>
        </w:types>
        <w:behaviors>
          <w:behavior w:val="content"/>
        </w:behaviors>
        <w:guid w:val="{5819EEB2-13F9-554A-8224-26399554AE32}"/>
      </w:docPartPr>
      <w:docPartBody>
        <w:p w:rsidR="004C7887" w:rsidRDefault="00BB0982">
          <w:pPr>
            <w:pStyle w:val="584C22CDD5EB1341B7FA987784EBE57C"/>
          </w:pPr>
          <w:r>
            <w:rPr>
              <w:rStyle w:val="Heading3Char"/>
            </w:rPr>
            <w:t>[Date]</w:t>
          </w:r>
        </w:p>
      </w:docPartBody>
    </w:docPart>
    <w:docPart>
      <w:docPartPr>
        <w:name w:val="EFE25F360979CC42ABF15EF4450CA63F"/>
        <w:category>
          <w:name w:val="General"/>
          <w:gallery w:val="placeholder"/>
        </w:category>
        <w:types>
          <w:type w:val="bbPlcHdr"/>
        </w:types>
        <w:behaviors>
          <w:behavior w:val="content"/>
        </w:behaviors>
        <w:guid w:val="{FBE12C91-30CA-CE4F-92D1-6128214C8553}"/>
      </w:docPartPr>
      <w:docPartBody>
        <w:p w:rsidR="004C7887" w:rsidRDefault="00BB0982">
          <w:pPr>
            <w:pStyle w:val="EFE25F360979CC42ABF15EF4450CA63F"/>
          </w:pPr>
          <w:r>
            <w:t>[Type here]</w:t>
          </w:r>
        </w:p>
      </w:docPartBody>
    </w:docPart>
    <w:docPart>
      <w:docPartPr>
        <w:name w:val="4BC889CF964369469C832A99BDB44F2C"/>
        <w:category>
          <w:name w:val="General"/>
          <w:gallery w:val="placeholder"/>
        </w:category>
        <w:types>
          <w:type w:val="bbPlcHdr"/>
        </w:types>
        <w:behaviors>
          <w:behavior w:val="content"/>
        </w:behaviors>
        <w:guid w:val="{8E1C59F9-8C02-144B-9837-4A7A4B12618C}"/>
      </w:docPartPr>
      <w:docPartBody>
        <w:p w:rsidR="004C7887" w:rsidRDefault="00BB0982">
          <w:pPr>
            <w:pStyle w:val="4BC889CF964369469C832A99BDB44F2C"/>
          </w:pPr>
          <w:r>
            <w:t>[</w:t>
          </w:r>
          <w:r>
            <w:rPr>
              <w:rStyle w:val="PlaceholderText"/>
            </w:rPr>
            <w:t>Title of Term Paper]</w:t>
          </w:r>
        </w:p>
      </w:docPartBody>
    </w:docPart>
    <w:docPart>
      <w:docPartPr>
        <w:name w:val="889ECF4B260C9842AA466930CE39E15B"/>
        <w:category>
          <w:name w:val="General"/>
          <w:gallery w:val="placeholder"/>
        </w:category>
        <w:types>
          <w:type w:val="bbPlcHdr"/>
        </w:types>
        <w:behaviors>
          <w:behavior w:val="content"/>
        </w:behaviors>
        <w:guid w:val="{66C9FA37-150A-ED46-AF3B-18FE5F90B739}"/>
      </w:docPartPr>
      <w:docPartBody>
        <w:p w:rsidR="004C7887" w:rsidRDefault="00BB0982">
          <w:pPr>
            <w:pStyle w:val="889ECF4B260C9842AA466930CE39E15B"/>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82"/>
    <w:rsid w:val="004C7887"/>
    <w:rsid w:val="00AE25CB"/>
    <w:rsid w:val="00BB09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eastAsia="en-US"/>
    </w:rPr>
  </w:style>
  <w:style w:type="paragraph" w:styleId="Heading3">
    <w:name w:val="heading 3"/>
    <w:basedOn w:val="Normal"/>
    <w:next w:val="Normal"/>
    <w:link w:val="Heading3Char"/>
    <w:uiPriority w:val="1"/>
    <w:qFormat/>
    <w:pPr>
      <w:keepNext/>
      <w:keepLines/>
      <w:spacing w:line="480" w:lineRule="auto"/>
      <w:ind w:left="720" w:right="720"/>
      <w:jc w:val="right"/>
      <w:outlineLvl w:val="2"/>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36AE1EF786742B39DDF17F41157BC">
    <w:name w:val="60B36AE1EF786742B39DDF17F41157BC"/>
  </w:style>
  <w:style w:type="paragraph" w:customStyle="1" w:styleId="8A202959D3799647A8922138C8324C05">
    <w:name w:val="8A202959D3799647A8922138C8324C05"/>
  </w:style>
  <w:style w:type="character" w:styleId="PlaceholderText">
    <w:name w:val="Placeholder Text"/>
    <w:basedOn w:val="DefaultParagraphFont"/>
    <w:uiPriority w:val="99"/>
    <w:semiHidden/>
    <w:rsid w:val="004C7887"/>
    <w:rPr>
      <w:color w:val="808080"/>
    </w:rPr>
  </w:style>
  <w:style w:type="paragraph" w:customStyle="1" w:styleId="54F9DFE0F86D42458E0BDCDBFD3E139B">
    <w:name w:val="54F9DFE0F86D42458E0BDCDBFD3E139B"/>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lang w:eastAsia="en-US"/>
    </w:rPr>
  </w:style>
  <w:style w:type="paragraph" w:customStyle="1" w:styleId="584C22CDD5EB1341B7FA987784EBE57C">
    <w:name w:val="584C22CDD5EB1341B7FA987784EBE57C"/>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eastAsia="en-US"/>
    </w:rPr>
  </w:style>
  <w:style w:type="paragraph" w:customStyle="1" w:styleId="E51EE436EDEA4848BFF868A0658CF016">
    <w:name w:val="E51EE436EDEA4848BFF868A0658CF016"/>
  </w:style>
  <w:style w:type="paragraph" w:customStyle="1" w:styleId="C0EEEC5F2D2BEE4293B105AC23C7F663">
    <w:name w:val="C0EEEC5F2D2BEE4293B105AC23C7F663"/>
  </w:style>
  <w:style w:type="paragraph" w:customStyle="1" w:styleId="C34E176F02EB7748BD4B1087544AB8AB">
    <w:name w:val="C34E176F02EB7748BD4B1087544AB8AB"/>
  </w:style>
  <w:style w:type="paragraph" w:customStyle="1" w:styleId="79F1C39167342E4F8E3849C6BE7CF7FB">
    <w:name w:val="79F1C39167342E4F8E3849C6BE7CF7FB"/>
  </w:style>
  <w:style w:type="paragraph" w:customStyle="1" w:styleId="7F9E88B0E3739F4F82EDD66E56524F5A">
    <w:name w:val="7F9E88B0E3739F4F82EDD66E56524F5A"/>
  </w:style>
  <w:style w:type="paragraph" w:customStyle="1" w:styleId="098EE08289F42C45857ED8728ED3FDAF">
    <w:name w:val="098EE08289F42C45857ED8728ED3FDAF"/>
  </w:style>
  <w:style w:type="paragraph" w:customStyle="1" w:styleId="EDE9F1F09BC4E347B218E7D07BF45C0D">
    <w:name w:val="EDE9F1F09BC4E347B218E7D07BF45C0D"/>
  </w:style>
  <w:style w:type="paragraph" w:customStyle="1" w:styleId="7A9D48922A2A364AA18AF6C06BA70D64">
    <w:name w:val="7A9D48922A2A364AA18AF6C06BA70D64"/>
  </w:style>
  <w:style w:type="paragraph" w:customStyle="1" w:styleId="3C5AF094256750479F32A96C02346A0D">
    <w:name w:val="3C5AF094256750479F32A96C02346A0D"/>
  </w:style>
  <w:style w:type="paragraph" w:customStyle="1" w:styleId="30096C656ECAE94E939221951237E620">
    <w:name w:val="30096C656ECAE94E939221951237E620"/>
  </w:style>
  <w:style w:type="paragraph" w:customStyle="1" w:styleId="63CFF31371923445A20315919C978ACE">
    <w:name w:val="63CFF31371923445A20315919C978ACE"/>
  </w:style>
  <w:style w:type="paragraph" w:customStyle="1" w:styleId="474D23915C98A640B01BCD4ED0CFB869">
    <w:name w:val="474D23915C98A640B01BCD4ED0CFB869"/>
  </w:style>
  <w:style w:type="paragraph" w:customStyle="1" w:styleId="18078A57574FA446AEA50FB5C83AE9D8">
    <w:name w:val="18078A57574FA446AEA50FB5C83AE9D8"/>
  </w:style>
  <w:style w:type="paragraph" w:customStyle="1" w:styleId="DE722643C52FD6488CABAFB3A181B01D">
    <w:name w:val="DE722643C52FD6488CABAFB3A181B01D"/>
  </w:style>
  <w:style w:type="paragraph" w:customStyle="1" w:styleId="F2CAC56DAF08BC47ADC23A00066DDF4F">
    <w:name w:val="F2CAC56DAF08BC47ADC23A00066DDF4F"/>
  </w:style>
  <w:style w:type="paragraph" w:customStyle="1" w:styleId="948ED042D69878499227A49EB2C9B01E">
    <w:name w:val="948ED042D69878499227A49EB2C9B01E"/>
  </w:style>
  <w:style w:type="paragraph" w:customStyle="1" w:styleId="B03D7741277DAC45A652DAF10CB3173F">
    <w:name w:val="B03D7741277DAC45A652DAF10CB3173F"/>
  </w:style>
  <w:style w:type="paragraph" w:customStyle="1" w:styleId="14EC78D0A45C3C40B3A2C3E75688A8DD">
    <w:name w:val="14EC78D0A45C3C40B3A2C3E75688A8DD"/>
  </w:style>
  <w:style w:type="paragraph" w:customStyle="1" w:styleId="BC6C89A2BD15FD4FAE4308F1E26ACC8E">
    <w:name w:val="BC6C89A2BD15FD4FAE4308F1E26ACC8E"/>
  </w:style>
  <w:style w:type="paragraph" w:customStyle="1" w:styleId="1BA909FD2AFF544A8B01B6647EE5F481">
    <w:name w:val="1BA909FD2AFF544A8B01B6647EE5F481"/>
  </w:style>
  <w:style w:type="paragraph" w:customStyle="1" w:styleId="0B98352973B3DE45BD8BA5C7A85EF728">
    <w:name w:val="0B98352973B3DE45BD8BA5C7A85EF728"/>
  </w:style>
  <w:style w:type="paragraph" w:customStyle="1" w:styleId="DA8B45DF34ED314BA852E2CCE6A28869">
    <w:name w:val="DA8B45DF34ED314BA852E2CCE6A28869"/>
  </w:style>
  <w:style w:type="paragraph" w:customStyle="1" w:styleId="EFE25F360979CC42ABF15EF4450CA63F">
    <w:name w:val="EFE25F360979CC42ABF15EF4450CA63F"/>
  </w:style>
  <w:style w:type="paragraph" w:customStyle="1" w:styleId="4BC889CF964369469C832A99BDB44F2C">
    <w:name w:val="4BC889CF964369469C832A99BDB44F2C"/>
  </w:style>
  <w:style w:type="paragraph" w:customStyle="1" w:styleId="889ECF4B260C9842AA466930CE39E15B">
    <w:name w:val="889ECF4B260C9842AA466930CE39E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879267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2013-02-25T14:54:00+00:00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1676433</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TP104022120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3C2484-32F2-4C53-A41A-0A141D02B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3.xml><?xml version="1.0" encoding="utf-8"?>
<ds:datastoreItem xmlns:ds="http://schemas.openxmlformats.org/officeDocument/2006/customXml" ds:itemID="{49D5F19A-97A9-46E6-BAC0-59D7CA5B3C2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79AA059-6FCB-DF40-99A0-0258A9C4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TotalTime>
  <Pages>7</Pages>
  <Words>1237</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ECE574 Final Project-Calculate PI Benchmark</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ECE574 Final Project-Calculate PI Benchmark</dc:title>
  <dc:creator>He Qihao</dc:creator>
  <cp:lastModifiedBy>HeQihao</cp:lastModifiedBy>
  <cp:revision>3</cp:revision>
  <cp:lastPrinted>2017-05-10T19:40:00Z</cp:lastPrinted>
  <dcterms:created xsi:type="dcterms:W3CDTF">2017-05-10T19:40:00Z</dcterms:created>
  <dcterms:modified xsi:type="dcterms:W3CDTF">2017-05-10T19:44:00Z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